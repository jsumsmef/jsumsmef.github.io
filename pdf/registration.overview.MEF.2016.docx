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="-95" w:tblpY="-146"/>
        <w:tblW w:w="14220" w:type="dxa"/>
        <w:tblLayout w:type="fixed"/>
        <w:tblLook w:val="04A0" w:firstRow="1" w:lastRow="0" w:firstColumn="1" w:lastColumn="0" w:noHBand="0" w:noVBand="1"/>
      </w:tblPr>
      <w:tblGrid>
        <w:gridCol w:w="1260"/>
        <w:gridCol w:w="1753"/>
        <w:gridCol w:w="1022"/>
        <w:gridCol w:w="1022"/>
        <w:gridCol w:w="1450"/>
        <w:gridCol w:w="1450"/>
        <w:gridCol w:w="1450"/>
        <w:gridCol w:w="1195"/>
        <w:gridCol w:w="1195"/>
        <w:gridCol w:w="1195"/>
        <w:gridCol w:w="1228"/>
      </w:tblGrid>
      <w:tr w:rsidR="00F44497" w:rsidRPr="00C30DC7" w14:paraId="1FB901A6" w14:textId="77777777" w:rsidTr="0099747E">
        <w:trPr>
          <w:trHeight w:val="801"/>
        </w:trPr>
        <w:tc>
          <w:tcPr>
            <w:tcW w:w="1260" w:type="dxa"/>
          </w:tcPr>
          <w:p w14:paraId="30118E24" w14:textId="2A7585A3" w:rsidR="00F44497" w:rsidRPr="00D2761E" w:rsidRDefault="00F44497" w:rsidP="0099747E">
            <w:pPr>
              <w:tabs>
                <w:tab w:val="left" w:pos="346"/>
                <w:tab w:val="center" w:pos="801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761E">
              <w:rPr>
                <w:rFonts w:ascii="Times New Roman" w:hAnsi="Times New Roman" w:cs="Times New Roman"/>
                <w:b/>
                <w:sz w:val="20"/>
                <w:szCs w:val="20"/>
              </w:rPr>
              <w:t>School</w:t>
            </w:r>
          </w:p>
        </w:tc>
        <w:tc>
          <w:tcPr>
            <w:tcW w:w="1753" w:type="dxa"/>
          </w:tcPr>
          <w:p w14:paraId="2C86CDE0" w14:textId="2F5A766E" w:rsidR="00F44497" w:rsidRPr="00D2761E" w:rsidRDefault="00D2761E" w:rsidP="0099747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Teachers Attending </w:t>
            </w:r>
          </w:p>
        </w:tc>
        <w:tc>
          <w:tcPr>
            <w:tcW w:w="1022" w:type="dxa"/>
          </w:tcPr>
          <w:p w14:paraId="4A94D933" w14:textId="77777777" w:rsidR="00F44497" w:rsidRPr="00D2761E" w:rsidRDefault="00F44497" w:rsidP="0099747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761E">
              <w:rPr>
                <w:rFonts w:ascii="Times New Roman" w:hAnsi="Times New Roman" w:cs="Times New Roman"/>
                <w:b/>
                <w:sz w:val="20"/>
                <w:szCs w:val="20"/>
              </w:rPr>
              <w:t>Number of Students</w:t>
            </w:r>
          </w:p>
        </w:tc>
        <w:tc>
          <w:tcPr>
            <w:tcW w:w="1022" w:type="dxa"/>
          </w:tcPr>
          <w:p w14:paraId="4B5D56AA" w14:textId="77777777" w:rsidR="00F44497" w:rsidRPr="00D2761E" w:rsidRDefault="00F44497" w:rsidP="0099747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761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Number of Teachers </w:t>
            </w:r>
          </w:p>
        </w:tc>
        <w:tc>
          <w:tcPr>
            <w:tcW w:w="1450" w:type="dxa"/>
          </w:tcPr>
          <w:p w14:paraId="56D28921" w14:textId="77777777" w:rsidR="00F44497" w:rsidRPr="00D2761E" w:rsidRDefault="00F44497" w:rsidP="0099747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761E">
              <w:rPr>
                <w:rFonts w:ascii="Times New Roman" w:hAnsi="Times New Roman" w:cs="Times New Roman"/>
                <w:b/>
                <w:sz w:val="20"/>
                <w:szCs w:val="20"/>
              </w:rPr>
              <w:t>Mathematics Essay</w:t>
            </w:r>
          </w:p>
        </w:tc>
        <w:tc>
          <w:tcPr>
            <w:tcW w:w="1450" w:type="dxa"/>
          </w:tcPr>
          <w:p w14:paraId="65E39ADE" w14:textId="77777777" w:rsidR="00F44497" w:rsidRPr="00D2761E" w:rsidRDefault="00F44497" w:rsidP="0099747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761E">
              <w:rPr>
                <w:rFonts w:ascii="Times New Roman" w:hAnsi="Times New Roman" w:cs="Times New Roman"/>
                <w:b/>
                <w:sz w:val="20"/>
                <w:szCs w:val="20"/>
              </w:rPr>
              <w:t>Mathematics Exhibit</w:t>
            </w:r>
          </w:p>
        </w:tc>
        <w:tc>
          <w:tcPr>
            <w:tcW w:w="1450" w:type="dxa"/>
          </w:tcPr>
          <w:p w14:paraId="67B9155B" w14:textId="77777777" w:rsidR="00F44497" w:rsidRPr="00D2761E" w:rsidRDefault="00F44497" w:rsidP="0099747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761E">
              <w:rPr>
                <w:rFonts w:ascii="Times New Roman" w:hAnsi="Times New Roman" w:cs="Times New Roman"/>
                <w:b/>
                <w:sz w:val="20"/>
                <w:szCs w:val="20"/>
              </w:rPr>
              <w:t>Mathematics Bowl</w:t>
            </w:r>
          </w:p>
        </w:tc>
        <w:tc>
          <w:tcPr>
            <w:tcW w:w="1195" w:type="dxa"/>
          </w:tcPr>
          <w:p w14:paraId="427534AD" w14:textId="77777777" w:rsidR="00F44497" w:rsidRPr="00D2761E" w:rsidRDefault="00F44497" w:rsidP="0099747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761E">
              <w:rPr>
                <w:rFonts w:ascii="Times New Roman" w:hAnsi="Times New Roman" w:cs="Times New Roman"/>
                <w:b/>
                <w:sz w:val="20"/>
                <w:szCs w:val="20"/>
              </w:rPr>
              <w:t>Bridge Design &amp; Construction</w:t>
            </w:r>
          </w:p>
        </w:tc>
        <w:tc>
          <w:tcPr>
            <w:tcW w:w="1195" w:type="dxa"/>
          </w:tcPr>
          <w:p w14:paraId="2572AAEA" w14:textId="77777777" w:rsidR="00F44497" w:rsidRPr="00D2761E" w:rsidRDefault="00F44497" w:rsidP="0099747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761E">
              <w:rPr>
                <w:rFonts w:ascii="Times New Roman" w:hAnsi="Times New Roman" w:cs="Times New Roman"/>
                <w:b/>
                <w:sz w:val="20"/>
                <w:szCs w:val="20"/>
              </w:rPr>
              <w:t>Math Trail</w:t>
            </w:r>
          </w:p>
        </w:tc>
        <w:tc>
          <w:tcPr>
            <w:tcW w:w="1195" w:type="dxa"/>
          </w:tcPr>
          <w:p w14:paraId="3B139339" w14:textId="77777777" w:rsidR="00F44497" w:rsidRPr="00D2761E" w:rsidRDefault="00F44497" w:rsidP="0099747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761E">
              <w:rPr>
                <w:rFonts w:ascii="Times New Roman" w:hAnsi="Times New Roman" w:cs="Times New Roman"/>
                <w:b/>
                <w:sz w:val="20"/>
                <w:szCs w:val="20"/>
              </w:rPr>
              <w:t>Water Bottle Rocket</w:t>
            </w:r>
          </w:p>
        </w:tc>
        <w:tc>
          <w:tcPr>
            <w:tcW w:w="1228" w:type="dxa"/>
          </w:tcPr>
          <w:p w14:paraId="7903BEBB" w14:textId="77777777" w:rsidR="00F44497" w:rsidRPr="00D2761E" w:rsidRDefault="00F44497" w:rsidP="0099747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761E">
              <w:rPr>
                <w:rFonts w:ascii="Times New Roman" w:hAnsi="Times New Roman" w:cs="Times New Roman"/>
                <w:b/>
                <w:sz w:val="20"/>
                <w:szCs w:val="20"/>
              </w:rPr>
              <w:t>Fun with Calculators</w:t>
            </w:r>
          </w:p>
        </w:tc>
      </w:tr>
      <w:tr w:rsidR="00F44497" w:rsidRPr="00C30DC7" w14:paraId="2DDD4B58" w14:textId="77777777" w:rsidTr="0099747E">
        <w:trPr>
          <w:trHeight w:val="859"/>
        </w:trPr>
        <w:tc>
          <w:tcPr>
            <w:tcW w:w="1260" w:type="dxa"/>
          </w:tcPr>
          <w:p w14:paraId="1780FE92" w14:textId="5759A990" w:rsidR="00F44497" w:rsidRPr="00D2761E" w:rsidRDefault="00B82557" w:rsidP="0099747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Callaway </w:t>
            </w:r>
          </w:p>
        </w:tc>
        <w:tc>
          <w:tcPr>
            <w:tcW w:w="1753" w:type="dxa"/>
          </w:tcPr>
          <w:p w14:paraId="40CC74C0" w14:textId="77777777" w:rsidR="0099747E" w:rsidRDefault="00F44497" w:rsidP="009974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761E">
              <w:rPr>
                <w:rFonts w:ascii="Times New Roman" w:hAnsi="Times New Roman" w:cs="Times New Roman"/>
                <w:sz w:val="20"/>
                <w:szCs w:val="20"/>
              </w:rPr>
              <w:t xml:space="preserve">Christopher Samuels </w:t>
            </w:r>
          </w:p>
          <w:p w14:paraId="4AB2E288" w14:textId="7EA7D2CC" w:rsidR="00F44497" w:rsidRPr="00D2761E" w:rsidRDefault="00F44497" w:rsidP="009974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761E">
              <w:rPr>
                <w:rFonts w:ascii="Times New Roman" w:hAnsi="Times New Roman" w:cs="Times New Roman"/>
                <w:sz w:val="20"/>
                <w:szCs w:val="20"/>
              </w:rPr>
              <w:t>Courtney Roach</w:t>
            </w:r>
          </w:p>
        </w:tc>
        <w:tc>
          <w:tcPr>
            <w:tcW w:w="1022" w:type="dxa"/>
          </w:tcPr>
          <w:p w14:paraId="4BA95DC9" w14:textId="77777777" w:rsidR="00F44497" w:rsidRPr="00D2761E" w:rsidRDefault="00F44497" w:rsidP="009974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61E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022" w:type="dxa"/>
          </w:tcPr>
          <w:p w14:paraId="3B7FD4D1" w14:textId="77777777" w:rsidR="00F44497" w:rsidRPr="00D2761E" w:rsidRDefault="00F44497" w:rsidP="009974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61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50" w:type="dxa"/>
          </w:tcPr>
          <w:p w14:paraId="321425E0" w14:textId="77777777" w:rsidR="00F44497" w:rsidRPr="00D2761E" w:rsidRDefault="00F44497" w:rsidP="009974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61E">
              <w:rPr>
                <w:rFonts w:ascii="Times New Roman" w:hAnsi="Times New Roman" w:cs="Times New Roman"/>
                <w:sz w:val="20"/>
                <w:szCs w:val="20"/>
              </w:rPr>
              <w:t xml:space="preserve">Yes (1) </w:t>
            </w:r>
          </w:p>
        </w:tc>
        <w:tc>
          <w:tcPr>
            <w:tcW w:w="1450" w:type="dxa"/>
          </w:tcPr>
          <w:p w14:paraId="49FDD4F2" w14:textId="77777777" w:rsidR="00F44497" w:rsidRPr="00D2761E" w:rsidRDefault="00F44497" w:rsidP="009974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61E">
              <w:rPr>
                <w:rFonts w:ascii="Times New Roman" w:hAnsi="Times New Roman" w:cs="Times New Roman"/>
                <w:sz w:val="20"/>
                <w:szCs w:val="20"/>
              </w:rPr>
              <w:t xml:space="preserve">Yes (1) </w:t>
            </w:r>
          </w:p>
        </w:tc>
        <w:tc>
          <w:tcPr>
            <w:tcW w:w="1450" w:type="dxa"/>
          </w:tcPr>
          <w:p w14:paraId="29DF2833" w14:textId="77777777" w:rsidR="00F44497" w:rsidRPr="00D2761E" w:rsidRDefault="00F44497" w:rsidP="009974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61E">
              <w:rPr>
                <w:rFonts w:ascii="Times New Roman" w:hAnsi="Times New Roman" w:cs="Times New Roman"/>
                <w:sz w:val="20"/>
                <w:szCs w:val="20"/>
              </w:rPr>
              <w:t xml:space="preserve">Yes </w:t>
            </w:r>
          </w:p>
        </w:tc>
        <w:tc>
          <w:tcPr>
            <w:tcW w:w="1195" w:type="dxa"/>
          </w:tcPr>
          <w:p w14:paraId="7115EFA9" w14:textId="77777777" w:rsidR="00F44497" w:rsidRPr="00D2761E" w:rsidRDefault="00F44497" w:rsidP="009974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61E">
              <w:rPr>
                <w:rFonts w:ascii="Times New Roman" w:hAnsi="Times New Roman" w:cs="Times New Roman"/>
                <w:sz w:val="20"/>
                <w:szCs w:val="20"/>
              </w:rPr>
              <w:t xml:space="preserve">Yes  (1) </w:t>
            </w:r>
          </w:p>
        </w:tc>
        <w:tc>
          <w:tcPr>
            <w:tcW w:w="1195" w:type="dxa"/>
          </w:tcPr>
          <w:p w14:paraId="71981D01" w14:textId="77777777" w:rsidR="00F44497" w:rsidRPr="00D2761E" w:rsidRDefault="00F44497" w:rsidP="009974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61E">
              <w:rPr>
                <w:rFonts w:ascii="Times New Roman" w:hAnsi="Times New Roman" w:cs="Times New Roman"/>
                <w:sz w:val="20"/>
                <w:szCs w:val="20"/>
              </w:rPr>
              <w:t xml:space="preserve">Yes </w:t>
            </w:r>
          </w:p>
        </w:tc>
        <w:tc>
          <w:tcPr>
            <w:tcW w:w="1195" w:type="dxa"/>
          </w:tcPr>
          <w:p w14:paraId="739D9DE1" w14:textId="77777777" w:rsidR="00F44497" w:rsidRPr="00D2761E" w:rsidRDefault="00F44497" w:rsidP="009974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61E">
              <w:rPr>
                <w:rFonts w:ascii="Times New Roman" w:hAnsi="Times New Roman" w:cs="Times New Roman"/>
                <w:sz w:val="20"/>
                <w:szCs w:val="20"/>
              </w:rPr>
              <w:t>Yes (1)</w:t>
            </w:r>
          </w:p>
        </w:tc>
        <w:tc>
          <w:tcPr>
            <w:tcW w:w="1228" w:type="dxa"/>
          </w:tcPr>
          <w:p w14:paraId="00BEBDF3" w14:textId="77777777" w:rsidR="00F44497" w:rsidRPr="00D2761E" w:rsidRDefault="00F44497" w:rsidP="009974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61E">
              <w:rPr>
                <w:rFonts w:ascii="Times New Roman" w:hAnsi="Times New Roman" w:cs="Times New Roman"/>
                <w:sz w:val="20"/>
                <w:szCs w:val="20"/>
              </w:rPr>
              <w:t xml:space="preserve">Yes </w:t>
            </w:r>
          </w:p>
          <w:p w14:paraId="3089B479" w14:textId="77777777" w:rsidR="00F44497" w:rsidRPr="00D2761E" w:rsidRDefault="00F44497" w:rsidP="0099747E">
            <w:pPr>
              <w:tabs>
                <w:tab w:val="left" w:pos="76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44497" w:rsidRPr="00C30DC7" w14:paraId="4667A6C5" w14:textId="77777777" w:rsidTr="0099747E">
        <w:trPr>
          <w:trHeight w:val="1121"/>
        </w:trPr>
        <w:tc>
          <w:tcPr>
            <w:tcW w:w="1260" w:type="dxa"/>
          </w:tcPr>
          <w:p w14:paraId="1DA03597" w14:textId="77777777" w:rsidR="00F44497" w:rsidRPr="00D2761E" w:rsidRDefault="00F44497" w:rsidP="0099747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2761E">
              <w:rPr>
                <w:rFonts w:ascii="Times New Roman" w:eastAsia="Times New Roman" w:hAnsi="Times New Roman" w:cs="Times New Roman"/>
                <w:b/>
                <w:color w:val="222222"/>
                <w:sz w:val="20"/>
                <w:szCs w:val="20"/>
                <w:shd w:val="clear" w:color="auto" w:fill="FFFFFF"/>
              </w:rPr>
              <w:t>Crystal Springs</w:t>
            </w:r>
          </w:p>
          <w:p w14:paraId="2634B00C" w14:textId="77777777" w:rsidR="00F44497" w:rsidRPr="00D2761E" w:rsidRDefault="00F44497" w:rsidP="0099747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53" w:type="dxa"/>
          </w:tcPr>
          <w:p w14:paraId="4E527172" w14:textId="77777777" w:rsidR="00F44497" w:rsidRPr="00D2761E" w:rsidRDefault="00F44497" w:rsidP="0099747E">
            <w:pPr>
              <w:widowControl w:val="0"/>
              <w:autoSpaceDE w:val="0"/>
              <w:autoSpaceDN w:val="0"/>
              <w:adjustRightInd w:val="0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D2761E">
              <w:rPr>
                <w:rFonts w:ascii="Times New Roman" w:hAnsi="Times New Roman" w:cs="Times New Roman"/>
                <w:sz w:val="20"/>
                <w:szCs w:val="20"/>
              </w:rPr>
              <w:t>Leslie Horton</w:t>
            </w:r>
          </w:p>
          <w:p w14:paraId="4BD703A2" w14:textId="77777777" w:rsidR="00F44497" w:rsidRPr="00D2761E" w:rsidRDefault="00F44497" w:rsidP="0099747E">
            <w:pPr>
              <w:widowControl w:val="0"/>
              <w:autoSpaceDE w:val="0"/>
              <w:autoSpaceDN w:val="0"/>
              <w:adjustRightInd w:val="0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D2761E">
              <w:rPr>
                <w:rFonts w:ascii="Times New Roman" w:eastAsia="MS Mincho" w:hAnsi="Times New Roman" w:cs="Times New Roman"/>
                <w:sz w:val="20"/>
                <w:szCs w:val="20"/>
              </w:rPr>
              <w:t>Ms. Hayes</w:t>
            </w:r>
          </w:p>
          <w:p w14:paraId="12B33E83" w14:textId="77777777" w:rsidR="00F44497" w:rsidRPr="00D2761E" w:rsidRDefault="00F44497" w:rsidP="009974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61E">
              <w:rPr>
                <w:rFonts w:ascii="Times New Roman" w:hAnsi="Times New Roman" w:cs="Times New Roman"/>
                <w:sz w:val="20"/>
                <w:szCs w:val="20"/>
              </w:rPr>
              <w:t>Coach Rice</w:t>
            </w:r>
          </w:p>
          <w:p w14:paraId="0171E735" w14:textId="77777777" w:rsidR="00F44497" w:rsidRPr="00D2761E" w:rsidRDefault="00F44497" w:rsidP="009974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61E">
              <w:rPr>
                <w:rFonts w:ascii="Times New Roman" w:hAnsi="Times New Roman" w:cs="Times New Roman"/>
                <w:sz w:val="20"/>
                <w:szCs w:val="20"/>
              </w:rPr>
              <w:t>Coach Norwood</w:t>
            </w:r>
          </w:p>
          <w:p w14:paraId="09BF97E7" w14:textId="77777777" w:rsidR="00F44497" w:rsidRPr="00D2761E" w:rsidRDefault="00F44497" w:rsidP="009974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61E">
              <w:rPr>
                <w:rFonts w:ascii="Times New Roman" w:hAnsi="Times New Roman" w:cs="Times New Roman"/>
                <w:sz w:val="20"/>
                <w:szCs w:val="20"/>
              </w:rPr>
              <w:t xml:space="preserve">Ms. Taylor </w:t>
            </w:r>
          </w:p>
        </w:tc>
        <w:tc>
          <w:tcPr>
            <w:tcW w:w="1022" w:type="dxa"/>
          </w:tcPr>
          <w:p w14:paraId="16331C83" w14:textId="64B90F6C" w:rsidR="00F44497" w:rsidRPr="00D2761E" w:rsidRDefault="00921920" w:rsidP="009974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61E">
              <w:rPr>
                <w:rFonts w:ascii="Times New Roman" w:hAnsi="Times New Roman" w:cs="Times New Roman"/>
                <w:sz w:val="20"/>
                <w:szCs w:val="20"/>
              </w:rPr>
              <w:t>48</w:t>
            </w:r>
          </w:p>
        </w:tc>
        <w:tc>
          <w:tcPr>
            <w:tcW w:w="1022" w:type="dxa"/>
          </w:tcPr>
          <w:p w14:paraId="41D99748" w14:textId="77777777" w:rsidR="00F44497" w:rsidRPr="00D2761E" w:rsidRDefault="00F44497" w:rsidP="009974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61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50" w:type="dxa"/>
          </w:tcPr>
          <w:p w14:paraId="538D8480" w14:textId="77777777" w:rsidR="00F44497" w:rsidRPr="00D2761E" w:rsidRDefault="00F44497" w:rsidP="009974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61E">
              <w:rPr>
                <w:rFonts w:ascii="Times New Roman" w:hAnsi="Times New Roman" w:cs="Times New Roman"/>
                <w:sz w:val="20"/>
                <w:szCs w:val="20"/>
              </w:rPr>
              <w:t>Yes  (4)</w:t>
            </w:r>
          </w:p>
        </w:tc>
        <w:tc>
          <w:tcPr>
            <w:tcW w:w="1450" w:type="dxa"/>
          </w:tcPr>
          <w:p w14:paraId="772114D6" w14:textId="77777777" w:rsidR="00F44497" w:rsidRPr="00D2761E" w:rsidRDefault="00F44497" w:rsidP="009974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61E">
              <w:rPr>
                <w:rFonts w:ascii="Times New Roman" w:hAnsi="Times New Roman" w:cs="Times New Roman"/>
                <w:sz w:val="20"/>
                <w:szCs w:val="20"/>
              </w:rPr>
              <w:t>Yes (6)</w:t>
            </w:r>
          </w:p>
        </w:tc>
        <w:tc>
          <w:tcPr>
            <w:tcW w:w="1450" w:type="dxa"/>
          </w:tcPr>
          <w:p w14:paraId="4B295CFD" w14:textId="77777777" w:rsidR="00F44497" w:rsidRPr="00D2761E" w:rsidRDefault="00F44497" w:rsidP="009974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61E">
              <w:rPr>
                <w:rFonts w:ascii="Times New Roman" w:hAnsi="Times New Roman" w:cs="Times New Roman"/>
                <w:sz w:val="20"/>
                <w:szCs w:val="20"/>
              </w:rPr>
              <w:t xml:space="preserve">Yes </w:t>
            </w:r>
          </w:p>
        </w:tc>
        <w:tc>
          <w:tcPr>
            <w:tcW w:w="1195" w:type="dxa"/>
          </w:tcPr>
          <w:p w14:paraId="0CE12A82" w14:textId="77777777" w:rsidR="00F44497" w:rsidRPr="00D2761E" w:rsidRDefault="00F44497" w:rsidP="009974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61E">
              <w:rPr>
                <w:rFonts w:ascii="Times New Roman" w:hAnsi="Times New Roman" w:cs="Times New Roman"/>
                <w:sz w:val="20"/>
                <w:szCs w:val="20"/>
              </w:rPr>
              <w:t>Yes (3)</w:t>
            </w:r>
          </w:p>
        </w:tc>
        <w:tc>
          <w:tcPr>
            <w:tcW w:w="1195" w:type="dxa"/>
          </w:tcPr>
          <w:p w14:paraId="3528737A" w14:textId="77777777" w:rsidR="00F44497" w:rsidRPr="00D2761E" w:rsidRDefault="00F44497" w:rsidP="009974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61E">
              <w:rPr>
                <w:rFonts w:ascii="Times New Roman" w:hAnsi="Times New Roman" w:cs="Times New Roman"/>
                <w:sz w:val="20"/>
                <w:szCs w:val="20"/>
              </w:rPr>
              <w:t xml:space="preserve">Yes </w:t>
            </w:r>
          </w:p>
        </w:tc>
        <w:tc>
          <w:tcPr>
            <w:tcW w:w="1195" w:type="dxa"/>
          </w:tcPr>
          <w:p w14:paraId="6BE2D646" w14:textId="77777777" w:rsidR="00F44497" w:rsidRPr="00D2761E" w:rsidRDefault="00F44497" w:rsidP="009974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61E">
              <w:rPr>
                <w:rFonts w:ascii="Times New Roman" w:hAnsi="Times New Roman" w:cs="Times New Roman"/>
                <w:sz w:val="20"/>
                <w:szCs w:val="20"/>
              </w:rPr>
              <w:t>Yes (1)</w:t>
            </w:r>
          </w:p>
        </w:tc>
        <w:tc>
          <w:tcPr>
            <w:tcW w:w="1228" w:type="dxa"/>
          </w:tcPr>
          <w:p w14:paraId="78433C27" w14:textId="77777777" w:rsidR="00F44497" w:rsidRPr="00D2761E" w:rsidRDefault="00F44497" w:rsidP="009974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61E">
              <w:rPr>
                <w:rFonts w:ascii="Times New Roman" w:hAnsi="Times New Roman" w:cs="Times New Roman"/>
                <w:sz w:val="20"/>
                <w:szCs w:val="20"/>
              </w:rPr>
              <w:t xml:space="preserve">Yes </w:t>
            </w:r>
          </w:p>
        </w:tc>
      </w:tr>
      <w:tr w:rsidR="00F44497" w:rsidRPr="00C30DC7" w14:paraId="5C327705" w14:textId="77777777" w:rsidTr="0099747E">
        <w:trPr>
          <w:trHeight w:val="724"/>
        </w:trPr>
        <w:tc>
          <w:tcPr>
            <w:tcW w:w="1260" w:type="dxa"/>
          </w:tcPr>
          <w:p w14:paraId="11759E20" w14:textId="77777777" w:rsidR="00F44497" w:rsidRPr="00D2761E" w:rsidRDefault="00F44497" w:rsidP="0099747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2761E">
              <w:rPr>
                <w:rFonts w:ascii="Times New Roman" w:eastAsia="Times New Roman" w:hAnsi="Times New Roman" w:cs="Times New Roman"/>
                <w:b/>
                <w:color w:val="222222"/>
                <w:sz w:val="20"/>
                <w:szCs w:val="20"/>
                <w:shd w:val="clear" w:color="auto" w:fill="FFFFFF"/>
              </w:rPr>
              <w:t>Velma Jackson</w:t>
            </w:r>
          </w:p>
          <w:p w14:paraId="683FDAD5" w14:textId="77777777" w:rsidR="00F44497" w:rsidRPr="00D2761E" w:rsidRDefault="00F44497" w:rsidP="0099747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53" w:type="dxa"/>
          </w:tcPr>
          <w:p w14:paraId="48DAF544" w14:textId="203B8436" w:rsidR="00F44497" w:rsidRPr="00D2761E" w:rsidRDefault="00F44497" w:rsidP="009974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6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</w:t>
            </w:r>
            <w:r w:rsidR="00C35B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tty Hughes, Joanna Thompson </w:t>
            </w:r>
            <w:r w:rsidRPr="00D276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Shonda Archie</w:t>
            </w:r>
          </w:p>
        </w:tc>
        <w:tc>
          <w:tcPr>
            <w:tcW w:w="1022" w:type="dxa"/>
          </w:tcPr>
          <w:p w14:paraId="13001955" w14:textId="7332AC43" w:rsidR="00F44497" w:rsidRPr="00D2761E" w:rsidRDefault="002F5705" w:rsidP="009974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61E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  <w:r w:rsidR="00F44497" w:rsidRPr="00D2761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022" w:type="dxa"/>
          </w:tcPr>
          <w:p w14:paraId="05D88D60" w14:textId="77777777" w:rsidR="00F44497" w:rsidRPr="00D2761E" w:rsidRDefault="00F44497" w:rsidP="009974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61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50" w:type="dxa"/>
          </w:tcPr>
          <w:p w14:paraId="5FB457E4" w14:textId="77777777" w:rsidR="00F44497" w:rsidRPr="00D2761E" w:rsidRDefault="00F44497" w:rsidP="009974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61E">
              <w:rPr>
                <w:rFonts w:ascii="Times New Roman" w:hAnsi="Times New Roman" w:cs="Times New Roman"/>
                <w:sz w:val="20"/>
                <w:szCs w:val="20"/>
              </w:rPr>
              <w:t>Yes (4)</w:t>
            </w:r>
          </w:p>
        </w:tc>
        <w:tc>
          <w:tcPr>
            <w:tcW w:w="1450" w:type="dxa"/>
          </w:tcPr>
          <w:p w14:paraId="249CB2A0" w14:textId="77777777" w:rsidR="00F44497" w:rsidRPr="00D2761E" w:rsidRDefault="00F44497" w:rsidP="009974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61E">
              <w:rPr>
                <w:rFonts w:ascii="Times New Roman" w:hAnsi="Times New Roman" w:cs="Times New Roman"/>
                <w:sz w:val="20"/>
                <w:szCs w:val="20"/>
              </w:rPr>
              <w:t>Yes (3)</w:t>
            </w:r>
          </w:p>
        </w:tc>
        <w:tc>
          <w:tcPr>
            <w:tcW w:w="1450" w:type="dxa"/>
          </w:tcPr>
          <w:p w14:paraId="2A7D7413" w14:textId="77777777" w:rsidR="00F44497" w:rsidRPr="00D2761E" w:rsidRDefault="00F44497" w:rsidP="009974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61E">
              <w:rPr>
                <w:rFonts w:ascii="Times New Roman" w:hAnsi="Times New Roman" w:cs="Times New Roman"/>
                <w:sz w:val="20"/>
                <w:szCs w:val="20"/>
              </w:rPr>
              <w:t xml:space="preserve">Yes </w:t>
            </w:r>
          </w:p>
        </w:tc>
        <w:tc>
          <w:tcPr>
            <w:tcW w:w="1195" w:type="dxa"/>
          </w:tcPr>
          <w:p w14:paraId="29DACF7A" w14:textId="77777777" w:rsidR="00F44497" w:rsidRPr="00D2761E" w:rsidRDefault="00F44497" w:rsidP="009974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61E">
              <w:rPr>
                <w:rFonts w:ascii="Times New Roman" w:hAnsi="Times New Roman" w:cs="Times New Roman"/>
                <w:sz w:val="20"/>
                <w:szCs w:val="20"/>
              </w:rPr>
              <w:t>Yes (2)</w:t>
            </w:r>
          </w:p>
        </w:tc>
        <w:tc>
          <w:tcPr>
            <w:tcW w:w="1195" w:type="dxa"/>
          </w:tcPr>
          <w:p w14:paraId="4A56353D" w14:textId="77777777" w:rsidR="00F44497" w:rsidRPr="00D2761E" w:rsidRDefault="00F44497" w:rsidP="009974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61E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195" w:type="dxa"/>
          </w:tcPr>
          <w:p w14:paraId="68454EA8" w14:textId="77777777" w:rsidR="00F44497" w:rsidRPr="00D2761E" w:rsidRDefault="00F44497" w:rsidP="009974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61E">
              <w:rPr>
                <w:rFonts w:ascii="Times New Roman" w:hAnsi="Times New Roman" w:cs="Times New Roman"/>
                <w:sz w:val="20"/>
                <w:szCs w:val="20"/>
              </w:rPr>
              <w:t>Yes (2)</w:t>
            </w:r>
          </w:p>
        </w:tc>
        <w:tc>
          <w:tcPr>
            <w:tcW w:w="1228" w:type="dxa"/>
          </w:tcPr>
          <w:p w14:paraId="45E779A5" w14:textId="77777777" w:rsidR="00F44497" w:rsidRPr="00D2761E" w:rsidRDefault="00F44497" w:rsidP="009974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61E">
              <w:rPr>
                <w:rFonts w:ascii="Times New Roman" w:hAnsi="Times New Roman" w:cs="Times New Roman"/>
                <w:sz w:val="20"/>
                <w:szCs w:val="20"/>
              </w:rPr>
              <w:t xml:space="preserve">Yes </w:t>
            </w:r>
          </w:p>
        </w:tc>
      </w:tr>
      <w:tr w:rsidR="00F44497" w:rsidRPr="00C30DC7" w14:paraId="4E669E5D" w14:textId="77777777" w:rsidTr="0099747E">
        <w:trPr>
          <w:trHeight w:val="479"/>
        </w:trPr>
        <w:tc>
          <w:tcPr>
            <w:tcW w:w="1260" w:type="dxa"/>
          </w:tcPr>
          <w:p w14:paraId="170CF0FB" w14:textId="77777777" w:rsidR="00F44497" w:rsidRPr="00D2761E" w:rsidRDefault="00F44497" w:rsidP="0099747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2761E">
              <w:rPr>
                <w:rFonts w:ascii="Times New Roman" w:eastAsia="Times New Roman" w:hAnsi="Times New Roman" w:cs="Times New Roman"/>
                <w:b/>
                <w:color w:val="222222"/>
                <w:sz w:val="20"/>
                <w:szCs w:val="20"/>
                <w:shd w:val="clear" w:color="auto" w:fill="FFFFFF"/>
              </w:rPr>
              <w:t>Forest Hill</w:t>
            </w:r>
          </w:p>
          <w:p w14:paraId="668591D1" w14:textId="77777777" w:rsidR="00F44497" w:rsidRPr="00D2761E" w:rsidRDefault="00F44497" w:rsidP="0099747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53" w:type="dxa"/>
          </w:tcPr>
          <w:p w14:paraId="12398569" w14:textId="77777777" w:rsidR="00C35BC0" w:rsidRDefault="00F44497" w:rsidP="009974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2761E">
              <w:rPr>
                <w:rFonts w:ascii="Times New Roman" w:hAnsi="Times New Roman" w:cs="Times New Roman"/>
                <w:sz w:val="20"/>
                <w:szCs w:val="20"/>
              </w:rPr>
              <w:t>Tancia</w:t>
            </w:r>
            <w:proofErr w:type="spellEnd"/>
            <w:r w:rsidRPr="00D2761E">
              <w:rPr>
                <w:rFonts w:ascii="Times New Roman" w:hAnsi="Times New Roman" w:cs="Times New Roman"/>
                <w:sz w:val="20"/>
                <w:szCs w:val="20"/>
              </w:rPr>
              <w:t xml:space="preserve"> Boone</w:t>
            </w:r>
          </w:p>
          <w:p w14:paraId="2D37E774" w14:textId="7A6231D2" w:rsidR="00F44497" w:rsidRPr="00D2761E" w:rsidRDefault="00A45EC5" w:rsidP="009974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Angela Bradley </w:t>
            </w:r>
            <w:r w:rsidR="00F44497" w:rsidRPr="00D2761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022" w:type="dxa"/>
          </w:tcPr>
          <w:p w14:paraId="54B70F87" w14:textId="77777777" w:rsidR="00F44497" w:rsidRPr="00D2761E" w:rsidRDefault="00F44497" w:rsidP="009974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61E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022" w:type="dxa"/>
          </w:tcPr>
          <w:p w14:paraId="0DDB8556" w14:textId="77777777" w:rsidR="00F44497" w:rsidRPr="00D2761E" w:rsidRDefault="00F44497" w:rsidP="009974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61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50" w:type="dxa"/>
          </w:tcPr>
          <w:p w14:paraId="3996FF2C" w14:textId="77777777" w:rsidR="00F44497" w:rsidRPr="00D2761E" w:rsidRDefault="00F44497" w:rsidP="009974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61E">
              <w:rPr>
                <w:rFonts w:ascii="Times New Roman" w:hAnsi="Times New Roman" w:cs="Times New Roman"/>
                <w:sz w:val="20"/>
                <w:szCs w:val="20"/>
              </w:rPr>
              <w:t>Yes (1)</w:t>
            </w:r>
          </w:p>
        </w:tc>
        <w:tc>
          <w:tcPr>
            <w:tcW w:w="1450" w:type="dxa"/>
          </w:tcPr>
          <w:p w14:paraId="70C80709" w14:textId="77777777" w:rsidR="00F44497" w:rsidRPr="00D2761E" w:rsidRDefault="00F44497" w:rsidP="009974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61E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450" w:type="dxa"/>
          </w:tcPr>
          <w:p w14:paraId="44C2CC1F" w14:textId="77777777" w:rsidR="00F44497" w:rsidRPr="00D2761E" w:rsidRDefault="00F44497" w:rsidP="009974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61E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195" w:type="dxa"/>
          </w:tcPr>
          <w:p w14:paraId="001D91D0" w14:textId="77777777" w:rsidR="00F44497" w:rsidRPr="00D2761E" w:rsidRDefault="00F44497" w:rsidP="009974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61E">
              <w:rPr>
                <w:rFonts w:ascii="Times New Roman" w:hAnsi="Times New Roman" w:cs="Times New Roman"/>
                <w:sz w:val="20"/>
                <w:szCs w:val="20"/>
              </w:rPr>
              <w:t>Yes (1)</w:t>
            </w:r>
          </w:p>
        </w:tc>
        <w:tc>
          <w:tcPr>
            <w:tcW w:w="1195" w:type="dxa"/>
          </w:tcPr>
          <w:p w14:paraId="096F9628" w14:textId="77777777" w:rsidR="00F44497" w:rsidRPr="00D2761E" w:rsidRDefault="00F44497" w:rsidP="009974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61E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195" w:type="dxa"/>
          </w:tcPr>
          <w:p w14:paraId="18E03BDA" w14:textId="77777777" w:rsidR="00F44497" w:rsidRPr="00D2761E" w:rsidRDefault="00F44497" w:rsidP="009974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61E">
              <w:rPr>
                <w:rFonts w:ascii="Times New Roman" w:hAnsi="Times New Roman" w:cs="Times New Roman"/>
                <w:sz w:val="20"/>
                <w:szCs w:val="20"/>
              </w:rPr>
              <w:t>Yes (1)</w:t>
            </w:r>
          </w:p>
        </w:tc>
        <w:tc>
          <w:tcPr>
            <w:tcW w:w="1228" w:type="dxa"/>
          </w:tcPr>
          <w:p w14:paraId="6D64C857" w14:textId="77777777" w:rsidR="00F44497" w:rsidRPr="00D2761E" w:rsidRDefault="00F44497" w:rsidP="009974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61E">
              <w:rPr>
                <w:rFonts w:ascii="Times New Roman" w:hAnsi="Times New Roman" w:cs="Times New Roman"/>
                <w:sz w:val="20"/>
                <w:szCs w:val="20"/>
              </w:rPr>
              <w:t xml:space="preserve">Yes </w:t>
            </w:r>
          </w:p>
        </w:tc>
      </w:tr>
      <w:tr w:rsidR="00F44497" w:rsidRPr="00C30DC7" w14:paraId="40ED5E99" w14:textId="77777777" w:rsidTr="0099747E">
        <w:trPr>
          <w:trHeight w:val="495"/>
        </w:trPr>
        <w:tc>
          <w:tcPr>
            <w:tcW w:w="1260" w:type="dxa"/>
          </w:tcPr>
          <w:p w14:paraId="51D63578" w14:textId="77777777" w:rsidR="00F44497" w:rsidRPr="00D2761E" w:rsidRDefault="00F44497" w:rsidP="0099747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2761E">
              <w:rPr>
                <w:rFonts w:ascii="Times New Roman" w:eastAsia="Times New Roman" w:hAnsi="Times New Roman" w:cs="Times New Roman"/>
                <w:b/>
                <w:color w:val="222222"/>
                <w:sz w:val="20"/>
                <w:szCs w:val="20"/>
                <w:shd w:val="clear" w:color="auto" w:fill="FFFFFF"/>
              </w:rPr>
              <w:t>Canton</w:t>
            </w:r>
          </w:p>
          <w:p w14:paraId="21CE14B6" w14:textId="77777777" w:rsidR="00F44497" w:rsidRPr="00D2761E" w:rsidRDefault="00F44497" w:rsidP="0099747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53" w:type="dxa"/>
          </w:tcPr>
          <w:p w14:paraId="048AEFA6" w14:textId="77777777" w:rsidR="00F44497" w:rsidRDefault="00F44497" w:rsidP="009974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61E">
              <w:rPr>
                <w:rFonts w:ascii="Times New Roman" w:hAnsi="Times New Roman" w:cs="Times New Roman"/>
                <w:sz w:val="20"/>
                <w:szCs w:val="20"/>
              </w:rPr>
              <w:t>Jamel Boatman</w:t>
            </w:r>
          </w:p>
          <w:p w14:paraId="27528994" w14:textId="77777777" w:rsidR="006E5372" w:rsidRDefault="006E5372" w:rsidP="009974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Salma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Abdo</w:t>
            </w:r>
            <w:proofErr w:type="spellEnd"/>
          </w:p>
          <w:p w14:paraId="2474BD19" w14:textId="77777777" w:rsidR="00E2565F" w:rsidRDefault="00E2565F" w:rsidP="009974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Ms. Shako Freeman</w:t>
            </w:r>
          </w:p>
          <w:p w14:paraId="79FD54F8" w14:textId="344D0235" w:rsidR="00E2565F" w:rsidRPr="00D2761E" w:rsidRDefault="00E2565F" w:rsidP="009974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Mrs. Debra Jordan</w:t>
            </w:r>
          </w:p>
        </w:tc>
        <w:tc>
          <w:tcPr>
            <w:tcW w:w="1022" w:type="dxa"/>
          </w:tcPr>
          <w:p w14:paraId="06B1998B" w14:textId="0A2DD3CC" w:rsidR="00F44497" w:rsidRPr="00D2761E" w:rsidRDefault="00E2565F" w:rsidP="009974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1022" w:type="dxa"/>
          </w:tcPr>
          <w:p w14:paraId="665C2F41" w14:textId="6ED390DB" w:rsidR="00F44497" w:rsidRPr="00D2761E" w:rsidRDefault="00E2565F" w:rsidP="009974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50" w:type="dxa"/>
          </w:tcPr>
          <w:p w14:paraId="798DAE92" w14:textId="77777777" w:rsidR="00F44497" w:rsidRPr="00D2761E" w:rsidRDefault="00F44497" w:rsidP="009974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61E">
              <w:rPr>
                <w:rFonts w:ascii="Times New Roman" w:hAnsi="Times New Roman" w:cs="Times New Roman"/>
                <w:sz w:val="20"/>
                <w:szCs w:val="20"/>
              </w:rPr>
              <w:t>Yes (5)</w:t>
            </w:r>
          </w:p>
        </w:tc>
        <w:tc>
          <w:tcPr>
            <w:tcW w:w="1450" w:type="dxa"/>
          </w:tcPr>
          <w:p w14:paraId="4B6F0EB3" w14:textId="77777777" w:rsidR="00F44497" w:rsidRPr="00D2761E" w:rsidRDefault="00F44497" w:rsidP="009974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61E">
              <w:rPr>
                <w:rFonts w:ascii="Times New Roman" w:hAnsi="Times New Roman" w:cs="Times New Roman"/>
                <w:sz w:val="20"/>
                <w:szCs w:val="20"/>
              </w:rPr>
              <w:t xml:space="preserve">Yes (5) </w:t>
            </w:r>
          </w:p>
        </w:tc>
        <w:tc>
          <w:tcPr>
            <w:tcW w:w="1450" w:type="dxa"/>
          </w:tcPr>
          <w:p w14:paraId="7E93C603" w14:textId="77777777" w:rsidR="00F44497" w:rsidRPr="00D2761E" w:rsidRDefault="00F44497" w:rsidP="009974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61E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195" w:type="dxa"/>
          </w:tcPr>
          <w:p w14:paraId="06204AE4" w14:textId="77777777" w:rsidR="00F44497" w:rsidRPr="00D2761E" w:rsidRDefault="00F44497" w:rsidP="009974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61E">
              <w:rPr>
                <w:rFonts w:ascii="Times New Roman" w:hAnsi="Times New Roman" w:cs="Times New Roman"/>
                <w:sz w:val="20"/>
                <w:szCs w:val="20"/>
              </w:rPr>
              <w:t>Yes (1)</w:t>
            </w:r>
          </w:p>
        </w:tc>
        <w:tc>
          <w:tcPr>
            <w:tcW w:w="1195" w:type="dxa"/>
          </w:tcPr>
          <w:p w14:paraId="1FE5D297" w14:textId="77777777" w:rsidR="00F44497" w:rsidRPr="00D2761E" w:rsidRDefault="00F44497" w:rsidP="009974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61E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195" w:type="dxa"/>
          </w:tcPr>
          <w:p w14:paraId="4ECCA274" w14:textId="77777777" w:rsidR="00F44497" w:rsidRPr="00D2761E" w:rsidRDefault="00F44497" w:rsidP="009974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61E">
              <w:rPr>
                <w:rFonts w:ascii="Times New Roman" w:hAnsi="Times New Roman" w:cs="Times New Roman"/>
                <w:sz w:val="20"/>
                <w:szCs w:val="20"/>
              </w:rPr>
              <w:t>Yes (1)</w:t>
            </w:r>
          </w:p>
        </w:tc>
        <w:tc>
          <w:tcPr>
            <w:tcW w:w="1228" w:type="dxa"/>
          </w:tcPr>
          <w:p w14:paraId="1B810D71" w14:textId="77777777" w:rsidR="00F44497" w:rsidRPr="00D2761E" w:rsidRDefault="00F44497" w:rsidP="009974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61E">
              <w:rPr>
                <w:rFonts w:ascii="Times New Roman" w:hAnsi="Times New Roman" w:cs="Times New Roman"/>
                <w:sz w:val="20"/>
                <w:szCs w:val="20"/>
              </w:rPr>
              <w:t xml:space="preserve">Yes </w:t>
            </w:r>
          </w:p>
        </w:tc>
      </w:tr>
      <w:tr w:rsidR="00F44497" w:rsidRPr="00C30DC7" w14:paraId="24108DA7" w14:textId="77777777" w:rsidTr="0099747E">
        <w:trPr>
          <w:trHeight w:val="495"/>
        </w:trPr>
        <w:tc>
          <w:tcPr>
            <w:tcW w:w="1260" w:type="dxa"/>
          </w:tcPr>
          <w:p w14:paraId="6D52F669" w14:textId="2D8722C1" w:rsidR="00F44497" w:rsidRPr="00D2761E" w:rsidRDefault="00F44497" w:rsidP="0099747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D2761E">
              <w:rPr>
                <w:rFonts w:ascii="Times New Roman" w:eastAsia="Times New Roman" w:hAnsi="Times New Roman" w:cs="Times New Roman"/>
                <w:b/>
                <w:color w:val="222222"/>
                <w:sz w:val="20"/>
                <w:szCs w:val="20"/>
                <w:shd w:val="clear" w:color="auto" w:fill="FFFFFF"/>
              </w:rPr>
              <w:t>Provine</w:t>
            </w:r>
            <w:proofErr w:type="spellEnd"/>
          </w:p>
          <w:p w14:paraId="22C40A64" w14:textId="77777777" w:rsidR="00F44497" w:rsidRPr="00D2761E" w:rsidRDefault="00F44497" w:rsidP="0099747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53" w:type="dxa"/>
          </w:tcPr>
          <w:p w14:paraId="19A8E3AD" w14:textId="77777777" w:rsidR="00F44497" w:rsidRPr="00D2761E" w:rsidRDefault="00F44497" w:rsidP="009974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61E">
              <w:rPr>
                <w:rFonts w:ascii="Times New Roman" w:hAnsi="Times New Roman" w:cs="Times New Roman"/>
                <w:sz w:val="20"/>
                <w:szCs w:val="20"/>
              </w:rPr>
              <w:t xml:space="preserve">Mary Wilson </w:t>
            </w:r>
          </w:p>
          <w:p w14:paraId="55CF55B3" w14:textId="348AD43E" w:rsidR="00B97027" w:rsidRPr="00D2761E" w:rsidRDefault="00B97027" w:rsidP="0099747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761E">
              <w:rPr>
                <w:rFonts w:ascii="Times New Roman" w:hAnsi="Times New Roman" w:cs="Times New Roman"/>
                <w:sz w:val="20"/>
                <w:szCs w:val="20"/>
              </w:rPr>
              <w:t xml:space="preserve">Levi Wilson </w:t>
            </w:r>
          </w:p>
        </w:tc>
        <w:tc>
          <w:tcPr>
            <w:tcW w:w="1022" w:type="dxa"/>
          </w:tcPr>
          <w:p w14:paraId="0E1796C9" w14:textId="77777777" w:rsidR="00F44497" w:rsidRPr="00D2761E" w:rsidRDefault="00F44497" w:rsidP="009974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61E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022" w:type="dxa"/>
          </w:tcPr>
          <w:p w14:paraId="3A005FEE" w14:textId="77777777" w:rsidR="00F44497" w:rsidRPr="00D2761E" w:rsidRDefault="00F44497" w:rsidP="009974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61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50" w:type="dxa"/>
          </w:tcPr>
          <w:p w14:paraId="3B6D0F2B" w14:textId="77777777" w:rsidR="00F44497" w:rsidRPr="00D2761E" w:rsidRDefault="00F44497" w:rsidP="009974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61E">
              <w:rPr>
                <w:rFonts w:ascii="Times New Roman" w:hAnsi="Times New Roman" w:cs="Times New Roman"/>
                <w:sz w:val="20"/>
                <w:szCs w:val="20"/>
              </w:rPr>
              <w:t>Yes (?)</w:t>
            </w:r>
          </w:p>
        </w:tc>
        <w:tc>
          <w:tcPr>
            <w:tcW w:w="1450" w:type="dxa"/>
          </w:tcPr>
          <w:p w14:paraId="61EBB910" w14:textId="77777777" w:rsidR="00F44497" w:rsidRPr="00D2761E" w:rsidRDefault="00F44497" w:rsidP="009974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61E">
              <w:rPr>
                <w:rFonts w:ascii="Times New Roman" w:hAnsi="Times New Roman" w:cs="Times New Roman"/>
                <w:sz w:val="20"/>
                <w:szCs w:val="20"/>
              </w:rPr>
              <w:t>Yes (?)</w:t>
            </w:r>
          </w:p>
        </w:tc>
        <w:tc>
          <w:tcPr>
            <w:tcW w:w="1450" w:type="dxa"/>
          </w:tcPr>
          <w:p w14:paraId="2B278FDA" w14:textId="77777777" w:rsidR="00F44497" w:rsidRPr="00D2761E" w:rsidRDefault="00F44497" w:rsidP="009974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61E">
              <w:rPr>
                <w:rFonts w:ascii="Times New Roman" w:hAnsi="Times New Roman" w:cs="Times New Roman"/>
                <w:sz w:val="20"/>
                <w:szCs w:val="20"/>
              </w:rPr>
              <w:t xml:space="preserve">Yes </w:t>
            </w:r>
          </w:p>
        </w:tc>
        <w:tc>
          <w:tcPr>
            <w:tcW w:w="1195" w:type="dxa"/>
          </w:tcPr>
          <w:p w14:paraId="27C66D65" w14:textId="77777777" w:rsidR="00F44497" w:rsidRPr="00D2761E" w:rsidRDefault="00F44497" w:rsidP="009974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61E">
              <w:rPr>
                <w:rFonts w:ascii="Times New Roman" w:hAnsi="Times New Roman" w:cs="Times New Roman"/>
                <w:sz w:val="20"/>
                <w:szCs w:val="20"/>
              </w:rPr>
              <w:t xml:space="preserve">Yes (1) </w:t>
            </w:r>
          </w:p>
        </w:tc>
        <w:tc>
          <w:tcPr>
            <w:tcW w:w="1195" w:type="dxa"/>
          </w:tcPr>
          <w:p w14:paraId="025F954F" w14:textId="77777777" w:rsidR="00F44497" w:rsidRPr="00D2761E" w:rsidRDefault="00F44497" w:rsidP="009974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61E">
              <w:rPr>
                <w:rFonts w:ascii="Times New Roman" w:hAnsi="Times New Roman" w:cs="Times New Roman"/>
                <w:sz w:val="20"/>
                <w:szCs w:val="20"/>
              </w:rPr>
              <w:t xml:space="preserve">Yes </w:t>
            </w:r>
          </w:p>
        </w:tc>
        <w:tc>
          <w:tcPr>
            <w:tcW w:w="1195" w:type="dxa"/>
          </w:tcPr>
          <w:p w14:paraId="27EFB478" w14:textId="77777777" w:rsidR="00F44497" w:rsidRPr="00D2761E" w:rsidRDefault="00F44497" w:rsidP="009974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61E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228" w:type="dxa"/>
          </w:tcPr>
          <w:p w14:paraId="31EB1EFD" w14:textId="77777777" w:rsidR="00F44497" w:rsidRPr="00D2761E" w:rsidRDefault="00F44497" w:rsidP="009974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61E">
              <w:rPr>
                <w:rFonts w:ascii="Times New Roman" w:hAnsi="Times New Roman" w:cs="Times New Roman"/>
                <w:sz w:val="20"/>
                <w:szCs w:val="20"/>
              </w:rPr>
              <w:t xml:space="preserve">Yes </w:t>
            </w:r>
          </w:p>
        </w:tc>
      </w:tr>
      <w:tr w:rsidR="00F44497" w:rsidRPr="00C30DC7" w14:paraId="711AC2D7" w14:textId="77777777" w:rsidTr="0099747E">
        <w:trPr>
          <w:trHeight w:val="289"/>
        </w:trPr>
        <w:tc>
          <w:tcPr>
            <w:tcW w:w="1260" w:type="dxa"/>
          </w:tcPr>
          <w:p w14:paraId="2A170CEC" w14:textId="77777777" w:rsidR="00F44497" w:rsidRPr="00D2761E" w:rsidRDefault="00F44497" w:rsidP="0099747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761E">
              <w:rPr>
                <w:rFonts w:ascii="Times New Roman" w:hAnsi="Times New Roman" w:cs="Times New Roman"/>
                <w:b/>
                <w:sz w:val="20"/>
                <w:szCs w:val="20"/>
              </w:rPr>
              <w:t>Durant</w:t>
            </w:r>
          </w:p>
        </w:tc>
        <w:tc>
          <w:tcPr>
            <w:tcW w:w="1753" w:type="dxa"/>
          </w:tcPr>
          <w:p w14:paraId="0460F7B1" w14:textId="77777777" w:rsidR="00F44497" w:rsidRDefault="00F44497" w:rsidP="009974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61E">
              <w:rPr>
                <w:rFonts w:ascii="Times New Roman" w:hAnsi="Times New Roman" w:cs="Times New Roman"/>
                <w:sz w:val="20"/>
                <w:szCs w:val="20"/>
              </w:rPr>
              <w:t>Rebecca Austin</w:t>
            </w:r>
          </w:p>
          <w:p w14:paraId="515777A0" w14:textId="170AF993" w:rsidR="001F4555" w:rsidRPr="00D2761E" w:rsidRDefault="001F4555" w:rsidP="009974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Veronica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Frizell</w:t>
            </w:r>
            <w:proofErr w:type="spellEnd"/>
          </w:p>
        </w:tc>
        <w:tc>
          <w:tcPr>
            <w:tcW w:w="1022" w:type="dxa"/>
          </w:tcPr>
          <w:p w14:paraId="23951051" w14:textId="79DA518A" w:rsidR="00F44497" w:rsidRPr="00D2761E" w:rsidRDefault="00746F90" w:rsidP="009974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022" w:type="dxa"/>
          </w:tcPr>
          <w:p w14:paraId="289FA914" w14:textId="77777777" w:rsidR="00F44497" w:rsidRPr="00D2761E" w:rsidRDefault="00F44497" w:rsidP="009974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61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50" w:type="dxa"/>
          </w:tcPr>
          <w:p w14:paraId="102619D8" w14:textId="77777777" w:rsidR="00F44497" w:rsidRPr="00D2761E" w:rsidRDefault="00F44497" w:rsidP="009974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61E">
              <w:rPr>
                <w:rFonts w:ascii="Times New Roman" w:hAnsi="Times New Roman" w:cs="Times New Roman"/>
                <w:sz w:val="20"/>
                <w:szCs w:val="20"/>
              </w:rPr>
              <w:t xml:space="preserve">Yes (1) </w:t>
            </w:r>
          </w:p>
        </w:tc>
        <w:tc>
          <w:tcPr>
            <w:tcW w:w="1450" w:type="dxa"/>
          </w:tcPr>
          <w:p w14:paraId="20BA2214" w14:textId="77777777" w:rsidR="00F44497" w:rsidRPr="00D2761E" w:rsidRDefault="00F44497" w:rsidP="009974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61E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450" w:type="dxa"/>
          </w:tcPr>
          <w:p w14:paraId="1FBA0BFF" w14:textId="77777777" w:rsidR="00F44497" w:rsidRPr="00D2761E" w:rsidRDefault="00F44497" w:rsidP="009974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61E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195" w:type="dxa"/>
          </w:tcPr>
          <w:p w14:paraId="3F6AE7FD" w14:textId="77777777" w:rsidR="00F44497" w:rsidRPr="00D2761E" w:rsidRDefault="00F44497" w:rsidP="009974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61E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  <w:tc>
          <w:tcPr>
            <w:tcW w:w="1195" w:type="dxa"/>
          </w:tcPr>
          <w:p w14:paraId="0352B127" w14:textId="77777777" w:rsidR="00F44497" w:rsidRPr="00D2761E" w:rsidRDefault="00F44497" w:rsidP="009974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61E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195" w:type="dxa"/>
          </w:tcPr>
          <w:p w14:paraId="1662C949" w14:textId="77777777" w:rsidR="00F44497" w:rsidRPr="00D2761E" w:rsidRDefault="00F44497" w:rsidP="009974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61E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228" w:type="dxa"/>
          </w:tcPr>
          <w:p w14:paraId="66D0BE20" w14:textId="77777777" w:rsidR="00F44497" w:rsidRPr="00D2761E" w:rsidRDefault="00F44497" w:rsidP="009974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61E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F44497" w:rsidRPr="00C30DC7" w14:paraId="2EBA46F4" w14:textId="77777777" w:rsidTr="0099747E">
        <w:trPr>
          <w:trHeight w:val="634"/>
        </w:trPr>
        <w:tc>
          <w:tcPr>
            <w:tcW w:w="1260" w:type="dxa"/>
          </w:tcPr>
          <w:p w14:paraId="2AB19D8E" w14:textId="77777777" w:rsidR="00F44497" w:rsidRPr="00D2761E" w:rsidRDefault="00F44497" w:rsidP="0099747E">
            <w:pPr>
              <w:tabs>
                <w:tab w:val="left" w:pos="1080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761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Jim Hill </w:t>
            </w:r>
          </w:p>
        </w:tc>
        <w:tc>
          <w:tcPr>
            <w:tcW w:w="1753" w:type="dxa"/>
          </w:tcPr>
          <w:p w14:paraId="7AF61657" w14:textId="77777777" w:rsidR="00F44497" w:rsidRPr="00D2761E" w:rsidRDefault="00F44497" w:rsidP="009974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61E">
              <w:rPr>
                <w:rFonts w:ascii="Times New Roman" w:hAnsi="Times New Roman" w:cs="Times New Roman"/>
                <w:sz w:val="20"/>
                <w:szCs w:val="20"/>
              </w:rPr>
              <w:t>Minnie York  Courtney Brown</w:t>
            </w:r>
          </w:p>
        </w:tc>
        <w:tc>
          <w:tcPr>
            <w:tcW w:w="1022" w:type="dxa"/>
          </w:tcPr>
          <w:p w14:paraId="4DC40BEE" w14:textId="77777777" w:rsidR="00F44497" w:rsidRPr="00D2761E" w:rsidRDefault="00F44497" w:rsidP="009974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61E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022" w:type="dxa"/>
          </w:tcPr>
          <w:p w14:paraId="750A7AE8" w14:textId="77777777" w:rsidR="00F44497" w:rsidRPr="00D2761E" w:rsidRDefault="00F44497" w:rsidP="009974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61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50" w:type="dxa"/>
          </w:tcPr>
          <w:p w14:paraId="2E1A0121" w14:textId="77777777" w:rsidR="00F44497" w:rsidRPr="00D2761E" w:rsidRDefault="00F44497" w:rsidP="009974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61E">
              <w:rPr>
                <w:rFonts w:ascii="Times New Roman" w:hAnsi="Times New Roman" w:cs="Times New Roman"/>
                <w:sz w:val="20"/>
                <w:szCs w:val="20"/>
              </w:rPr>
              <w:t>Yes(1)</w:t>
            </w:r>
          </w:p>
        </w:tc>
        <w:tc>
          <w:tcPr>
            <w:tcW w:w="1450" w:type="dxa"/>
          </w:tcPr>
          <w:p w14:paraId="36AA29BA" w14:textId="77777777" w:rsidR="00F44497" w:rsidRPr="00D2761E" w:rsidRDefault="00F44497" w:rsidP="009974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61E">
              <w:rPr>
                <w:rFonts w:ascii="Times New Roman" w:hAnsi="Times New Roman" w:cs="Times New Roman"/>
                <w:sz w:val="20"/>
                <w:szCs w:val="20"/>
              </w:rPr>
              <w:t>Yes(1)</w:t>
            </w:r>
          </w:p>
        </w:tc>
        <w:tc>
          <w:tcPr>
            <w:tcW w:w="1450" w:type="dxa"/>
          </w:tcPr>
          <w:p w14:paraId="390F9D23" w14:textId="77777777" w:rsidR="00F44497" w:rsidRPr="00D2761E" w:rsidRDefault="00F44497" w:rsidP="009974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61E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195" w:type="dxa"/>
          </w:tcPr>
          <w:p w14:paraId="270C1604" w14:textId="77777777" w:rsidR="00F44497" w:rsidRPr="00D2761E" w:rsidRDefault="00F44497" w:rsidP="009974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61E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195" w:type="dxa"/>
          </w:tcPr>
          <w:p w14:paraId="15B56A2D" w14:textId="77777777" w:rsidR="00F44497" w:rsidRPr="00D2761E" w:rsidRDefault="00F44497" w:rsidP="009974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61E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195" w:type="dxa"/>
          </w:tcPr>
          <w:p w14:paraId="6BB70834" w14:textId="77777777" w:rsidR="00F44497" w:rsidRPr="00D2761E" w:rsidRDefault="00F44497" w:rsidP="009974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61E">
              <w:rPr>
                <w:rFonts w:ascii="Times New Roman" w:hAnsi="Times New Roman" w:cs="Times New Roman"/>
                <w:sz w:val="20"/>
                <w:szCs w:val="20"/>
              </w:rPr>
              <w:t>Yes(2)</w:t>
            </w:r>
          </w:p>
        </w:tc>
        <w:tc>
          <w:tcPr>
            <w:tcW w:w="1228" w:type="dxa"/>
          </w:tcPr>
          <w:p w14:paraId="67C29425" w14:textId="77777777" w:rsidR="00F44497" w:rsidRPr="00D2761E" w:rsidRDefault="00F44497" w:rsidP="009974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61E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99747E" w:rsidRPr="00C30DC7" w14:paraId="3E6FDD72" w14:textId="77777777" w:rsidTr="0099747E">
        <w:trPr>
          <w:trHeight w:val="1223"/>
        </w:trPr>
        <w:tc>
          <w:tcPr>
            <w:tcW w:w="1260" w:type="dxa"/>
          </w:tcPr>
          <w:p w14:paraId="315E6C04" w14:textId="4CF5DE96" w:rsidR="0099747E" w:rsidRPr="00D2761E" w:rsidRDefault="0099747E" w:rsidP="0099747E">
            <w:pPr>
              <w:tabs>
                <w:tab w:val="left" w:pos="1080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Prentiss </w:t>
            </w:r>
          </w:p>
        </w:tc>
        <w:tc>
          <w:tcPr>
            <w:tcW w:w="1753" w:type="dxa"/>
          </w:tcPr>
          <w:p w14:paraId="0E62A422" w14:textId="2CFEC34E" w:rsidR="0099747E" w:rsidRPr="00D2761E" w:rsidRDefault="0099747E" w:rsidP="009974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Brenda Martin </w:t>
            </w:r>
          </w:p>
        </w:tc>
        <w:tc>
          <w:tcPr>
            <w:tcW w:w="1022" w:type="dxa"/>
          </w:tcPr>
          <w:p w14:paraId="793F552F" w14:textId="30853EFD" w:rsidR="0099747E" w:rsidRPr="00D2761E" w:rsidRDefault="00EF327D" w:rsidP="009974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022" w:type="dxa"/>
          </w:tcPr>
          <w:p w14:paraId="0DB3EC0E" w14:textId="449763A6" w:rsidR="0099747E" w:rsidRPr="00D2761E" w:rsidRDefault="0099747E" w:rsidP="009974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50" w:type="dxa"/>
          </w:tcPr>
          <w:p w14:paraId="4A7391DA" w14:textId="11FAA053" w:rsidR="0099747E" w:rsidRPr="00D2761E" w:rsidRDefault="0099747E" w:rsidP="009974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  <w:tc>
          <w:tcPr>
            <w:tcW w:w="1450" w:type="dxa"/>
          </w:tcPr>
          <w:p w14:paraId="4EAF3DF3" w14:textId="56E5425A" w:rsidR="0099747E" w:rsidRPr="00D2761E" w:rsidRDefault="0099747E" w:rsidP="009974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450" w:type="dxa"/>
          </w:tcPr>
          <w:p w14:paraId="33E86061" w14:textId="342F6B5C" w:rsidR="0099747E" w:rsidRPr="00D2761E" w:rsidRDefault="0099747E" w:rsidP="009974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Yes </w:t>
            </w:r>
          </w:p>
        </w:tc>
        <w:tc>
          <w:tcPr>
            <w:tcW w:w="1195" w:type="dxa"/>
          </w:tcPr>
          <w:p w14:paraId="74C63F8E" w14:textId="3BA7FEDE" w:rsidR="0099747E" w:rsidRPr="00D2761E" w:rsidRDefault="0099747E" w:rsidP="009974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Yes (1) </w:t>
            </w:r>
          </w:p>
        </w:tc>
        <w:tc>
          <w:tcPr>
            <w:tcW w:w="1195" w:type="dxa"/>
          </w:tcPr>
          <w:p w14:paraId="74810E03" w14:textId="544A5E35" w:rsidR="0099747E" w:rsidRPr="00D2761E" w:rsidRDefault="0099747E" w:rsidP="009974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Yes </w:t>
            </w:r>
          </w:p>
        </w:tc>
        <w:tc>
          <w:tcPr>
            <w:tcW w:w="1195" w:type="dxa"/>
          </w:tcPr>
          <w:p w14:paraId="16038ACB" w14:textId="440CF1C4" w:rsidR="0099747E" w:rsidRPr="00D2761E" w:rsidRDefault="0099747E" w:rsidP="009974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Yes (1) </w:t>
            </w:r>
          </w:p>
        </w:tc>
        <w:tc>
          <w:tcPr>
            <w:tcW w:w="1228" w:type="dxa"/>
          </w:tcPr>
          <w:p w14:paraId="20F05169" w14:textId="604D2261" w:rsidR="0099747E" w:rsidRPr="00D2761E" w:rsidRDefault="0099747E" w:rsidP="009974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Yes </w:t>
            </w:r>
          </w:p>
        </w:tc>
      </w:tr>
      <w:tr w:rsidR="00F44497" w:rsidRPr="00C30DC7" w14:paraId="3A0637BB" w14:textId="77777777" w:rsidTr="0099747E">
        <w:trPr>
          <w:trHeight w:val="306"/>
        </w:trPr>
        <w:tc>
          <w:tcPr>
            <w:tcW w:w="1260" w:type="dxa"/>
          </w:tcPr>
          <w:p w14:paraId="3B40CD9E" w14:textId="77777777" w:rsidR="00F44497" w:rsidRPr="00D2761E" w:rsidRDefault="00F44497" w:rsidP="0099747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761E">
              <w:rPr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</w:p>
        </w:tc>
        <w:tc>
          <w:tcPr>
            <w:tcW w:w="1753" w:type="dxa"/>
          </w:tcPr>
          <w:p w14:paraId="401CEB1C" w14:textId="77777777" w:rsidR="00F44497" w:rsidRPr="00D2761E" w:rsidRDefault="00F44497" w:rsidP="0099747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22" w:type="dxa"/>
          </w:tcPr>
          <w:p w14:paraId="30745A4E" w14:textId="28730A4B" w:rsidR="00F44497" w:rsidRPr="00D2761E" w:rsidRDefault="00746F90" w:rsidP="00E2565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19</w:t>
            </w:r>
            <w:r w:rsidR="00E2565F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022" w:type="dxa"/>
          </w:tcPr>
          <w:p w14:paraId="7AB92099" w14:textId="6C38937B" w:rsidR="00F44497" w:rsidRPr="00D2761E" w:rsidRDefault="00C35BC0" w:rsidP="00E2565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 w:rsidR="00E2565F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1450" w:type="dxa"/>
          </w:tcPr>
          <w:p w14:paraId="2B248B9D" w14:textId="77777777" w:rsidR="00F44497" w:rsidRPr="00D2761E" w:rsidRDefault="00F44497" w:rsidP="0099747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761E">
              <w:rPr>
                <w:rFonts w:ascii="Times New Roman" w:hAnsi="Times New Roman" w:cs="Times New Roman"/>
                <w:b/>
                <w:sz w:val="20"/>
                <w:szCs w:val="20"/>
              </w:rPr>
              <w:t>18</w:t>
            </w:r>
          </w:p>
        </w:tc>
        <w:tc>
          <w:tcPr>
            <w:tcW w:w="1450" w:type="dxa"/>
          </w:tcPr>
          <w:p w14:paraId="340CCD98" w14:textId="77777777" w:rsidR="00F44497" w:rsidRPr="00D2761E" w:rsidRDefault="00F44497" w:rsidP="0099747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761E">
              <w:rPr>
                <w:rFonts w:ascii="Times New Roman" w:hAnsi="Times New Roman" w:cs="Times New Roman"/>
                <w:b/>
                <w:sz w:val="20"/>
                <w:szCs w:val="20"/>
              </w:rPr>
              <w:t>17</w:t>
            </w:r>
          </w:p>
        </w:tc>
        <w:tc>
          <w:tcPr>
            <w:tcW w:w="1450" w:type="dxa"/>
          </w:tcPr>
          <w:p w14:paraId="6A38059A" w14:textId="371F024C" w:rsidR="00F44497" w:rsidRPr="00D2761E" w:rsidRDefault="0099747E" w:rsidP="0099747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9</w:t>
            </w:r>
          </w:p>
        </w:tc>
        <w:tc>
          <w:tcPr>
            <w:tcW w:w="1195" w:type="dxa"/>
          </w:tcPr>
          <w:p w14:paraId="023BC66E" w14:textId="316DB058" w:rsidR="00F44497" w:rsidRPr="00D2761E" w:rsidRDefault="0099747E" w:rsidP="0099747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1195" w:type="dxa"/>
          </w:tcPr>
          <w:p w14:paraId="4A382980" w14:textId="6917E21D" w:rsidR="00F44497" w:rsidRPr="00D2761E" w:rsidRDefault="0099747E" w:rsidP="0099747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9</w:t>
            </w:r>
          </w:p>
        </w:tc>
        <w:tc>
          <w:tcPr>
            <w:tcW w:w="1195" w:type="dxa"/>
          </w:tcPr>
          <w:p w14:paraId="679CEE8A" w14:textId="0B5E49BD" w:rsidR="00F44497" w:rsidRPr="00D2761E" w:rsidRDefault="0099747E" w:rsidP="0099747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8 </w:t>
            </w:r>
          </w:p>
        </w:tc>
        <w:tc>
          <w:tcPr>
            <w:tcW w:w="1228" w:type="dxa"/>
          </w:tcPr>
          <w:p w14:paraId="0A780937" w14:textId="0E8D5D9E" w:rsidR="00F44497" w:rsidRPr="00D2761E" w:rsidRDefault="0099747E" w:rsidP="0099747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9 </w:t>
            </w:r>
          </w:p>
        </w:tc>
      </w:tr>
    </w:tbl>
    <w:p w14:paraId="42883099" w14:textId="7573093F" w:rsidR="00465138" w:rsidRPr="00F44497" w:rsidRDefault="00465138" w:rsidP="0077347E">
      <w:pPr>
        <w:rPr>
          <w:rFonts w:ascii="Times New Roman" w:hAnsi="Times New Roman" w:cs="Times New Roman"/>
          <w:b/>
        </w:rPr>
      </w:pPr>
      <w:bookmarkStart w:id="0" w:name="_GoBack"/>
      <w:bookmarkEnd w:id="0"/>
    </w:p>
    <w:tbl>
      <w:tblPr>
        <w:tblStyle w:val="TableGrid"/>
        <w:tblpPr w:leftFromText="180" w:rightFromText="180" w:vertAnchor="text" w:horzAnchor="margin" w:tblpXSpec="center" w:tblpY="607"/>
        <w:tblW w:w="12708" w:type="dxa"/>
        <w:tblLayout w:type="fixed"/>
        <w:tblLook w:val="04A0" w:firstRow="1" w:lastRow="0" w:firstColumn="1" w:lastColumn="0" w:noHBand="0" w:noVBand="1"/>
      </w:tblPr>
      <w:tblGrid>
        <w:gridCol w:w="2898"/>
        <w:gridCol w:w="2970"/>
        <w:gridCol w:w="1530"/>
        <w:gridCol w:w="1530"/>
        <w:gridCol w:w="1260"/>
        <w:gridCol w:w="1260"/>
        <w:gridCol w:w="1260"/>
      </w:tblGrid>
      <w:tr w:rsidR="00AF6CE1" w14:paraId="2BF99086" w14:textId="77777777" w:rsidTr="00AF6CE1">
        <w:tc>
          <w:tcPr>
            <w:tcW w:w="2898" w:type="dxa"/>
          </w:tcPr>
          <w:p w14:paraId="23A42B31" w14:textId="77777777" w:rsidR="00AF6CE1" w:rsidRPr="00F44497" w:rsidRDefault="00AF6CE1" w:rsidP="00F4449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44497">
              <w:rPr>
                <w:rFonts w:ascii="Times New Roman" w:hAnsi="Times New Roman" w:cs="Times New Roman"/>
                <w:b/>
                <w:sz w:val="24"/>
              </w:rPr>
              <w:lastRenderedPageBreak/>
              <w:t>School</w:t>
            </w:r>
          </w:p>
        </w:tc>
        <w:tc>
          <w:tcPr>
            <w:tcW w:w="2970" w:type="dxa"/>
          </w:tcPr>
          <w:p w14:paraId="6C19B9C9" w14:textId="77777777" w:rsidR="00AF6CE1" w:rsidRPr="00F44497" w:rsidRDefault="00AF6CE1" w:rsidP="00F4449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44497">
              <w:rPr>
                <w:rFonts w:ascii="Times New Roman" w:hAnsi="Times New Roman" w:cs="Times New Roman"/>
                <w:b/>
                <w:sz w:val="24"/>
              </w:rPr>
              <w:t>William White Nominee</w:t>
            </w:r>
          </w:p>
        </w:tc>
        <w:tc>
          <w:tcPr>
            <w:tcW w:w="1530" w:type="dxa"/>
          </w:tcPr>
          <w:p w14:paraId="31F93CB2" w14:textId="77777777" w:rsidR="00AF6CE1" w:rsidRPr="00F44497" w:rsidRDefault="005F0572" w:rsidP="00F4449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44497">
              <w:rPr>
                <w:rFonts w:ascii="Times New Roman" w:hAnsi="Times New Roman" w:cs="Times New Roman"/>
                <w:b/>
                <w:sz w:val="24"/>
              </w:rPr>
              <w:t xml:space="preserve">Letter Received </w:t>
            </w:r>
          </w:p>
        </w:tc>
        <w:tc>
          <w:tcPr>
            <w:tcW w:w="1530" w:type="dxa"/>
          </w:tcPr>
          <w:p w14:paraId="419A4910" w14:textId="77777777" w:rsidR="00AF6CE1" w:rsidRPr="00F44497" w:rsidRDefault="00AF6CE1" w:rsidP="00F4449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260" w:type="dxa"/>
          </w:tcPr>
          <w:p w14:paraId="56F1C0D4" w14:textId="77777777" w:rsidR="00AF6CE1" w:rsidRPr="00F44497" w:rsidRDefault="00AF6CE1" w:rsidP="00F4449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260" w:type="dxa"/>
          </w:tcPr>
          <w:p w14:paraId="137F72F0" w14:textId="77777777" w:rsidR="00AF6CE1" w:rsidRPr="00F44497" w:rsidRDefault="00AF6CE1" w:rsidP="00F4449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260" w:type="dxa"/>
          </w:tcPr>
          <w:p w14:paraId="1B692693" w14:textId="77777777" w:rsidR="00AF6CE1" w:rsidRPr="00F44497" w:rsidRDefault="00AF6CE1" w:rsidP="00F4449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F1B58" w14:paraId="3D3A3B08" w14:textId="77777777" w:rsidTr="00AF6CE1">
        <w:tc>
          <w:tcPr>
            <w:tcW w:w="2898" w:type="dxa"/>
          </w:tcPr>
          <w:p w14:paraId="202A2439" w14:textId="77777777" w:rsidR="00CF1B58" w:rsidRPr="00F44497" w:rsidRDefault="00CF1B58" w:rsidP="00F44497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44497">
              <w:rPr>
                <w:rFonts w:ascii="Times New Roman" w:hAnsi="Times New Roman" w:cs="Times New Roman"/>
                <w:b/>
                <w:sz w:val="20"/>
                <w:szCs w:val="20"/>
              </w:rPr>
              <w:t>Callaway HS</w:t>
            </w:r>
          </w:p>
        </w:tc>
        <w:tc>
          <w:tcPr>
            <w:tcW w:w="2970" w:type="dxa"/>
          </w:tcPr>
          <w:p w14:paraId="52D7A4AD" w14:textId="6BC36139" w:rsidR="00CF1B58" w:rsidRPr="00F44497" w:rsidRDefault="0083238E" w:rsidP="00F4449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4497">
              <w:rPr>
                <w:rFonts w:ascii="Times New Roman" w:hAnsi="Times New Roman" w:cs="Times New Roman"/>
                <w:sz w:val="24"/>
                <w:szCs w:val="24"/>
              </w:rPr>
              <w:t>Dikardo</w:t>
            </w:r>
            <w:proofErr w:type="spellEnd"/>
            <w:r w:rsidRPr="00F444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4497">
              <w:rPr>
                <w:rFonts w:ascii="Times New Roman" w:hAnsi="Times New Roman" w:cs="Times New Roman"/>
                <w:sz w:val="24"/>
                <w:szCs w:val="24"/>
              </w:rPr>
              <w:t>Dextra</w:t>
            </w:r>
            <w:proofErr w:type="spellEnd"/>
          </w:p>
        </w:tc>
        <w:tc>
          <w:tcPr>
            <w:tcW w:w="1530" w:type="dxa"/>
          </w:tcPr>
          <w:p w14:paraId="35D56507" w14:textId="77777777" w:rsidR="00CF1B58" w:rsidRPr="00F44497" w:rsidRDefault="00CF1B58" w:rsidP="00F44497">
            <w:pPr>
              <w:spacing w:line="360" w:lineRule="auto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530" w:type="dxa"/>
          </w:tcPr>
          <w:p w14:paraId="569191C3" w14:textId="77777777" w:rsidR="00CF1B58" w:rsidRPr="00F44497" w:rsidRDefault="00CF1B58" w:rsidP="00F4449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60" w:type="dxa"/>
          </w:tcPr>
          <w:p w14:paraId="2991C5F9" w14:textId="77777777" w:rsidR="00CF1B58" w:rsidRPr="00F44497" w:rsidRDefault="00CF1B58" w:rsidP="00F4449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60" w:type="dxa"/>
          </w:tcPr>
          <w:p w14:paraId="5864BD05" w14:textId="77777777" w:rsidR="00CF1B58" w:rsidRPr="00F44497" w:rsidRDefault="00CF1B58" w:rsidP="00F4449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60" w:type="dxa"/>
          </w:tcPr>
          <w:p w14:paraId="2BB4414F" w14:textId="77777777" w:rsidR="00CF1B58" w:rsidRPr="00F44497" w:rsidRDefault="00CF1B58" w:rsidP="00F4449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CF1B58" w14:paraId="44AB8FC4" w14:textId="77777777" w:rsidTr="00AF6CE1">
        <w:tc>
          <w:tcPr>
            <w:tcW w:w="2898" w:type="dxa"/>
          </w:tcPr>
          <w:p w14:paraId="7DF778BF" w14:textId="77777777" w:rsidR="00CF1B58" w:rsidRPr="00F44497" w:rsidRDefault="00CF1B58" w:rsidP="00F44497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44497">
              <w:rPr>
                <w:rFonts w:ascii="Times New Roman" w:eastAsia="Times New Roman" w:hAnsi="Times New Roman" w:cs="Times New Roman"/>
                <w:b/>
                <w:color w:val="222222"/>
                <w:sz w:val="19"/>
                <w:szCs w:val="19"/>
                <w:shd w:val="clear" w:color="auto" w:fill="FFFFFF"/>
              </w:rPr>
              <w:t>Crystal Springs</w:t>
            </w:r>
          </w:p>
          <w:p w14:paraId="19E0253C" w14:textId="77777777" w:rsidR="00CF1B58" w:rsidRPr="00F44497" w:rsidRDefault="00CF1B58" w:rsidP="00F44497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970" w:type="dxa"/>
          </w:tcPr>
          <w:p w14:paraId="133615F7" w14:textId="5BD3E9F6" w:rsidR="00CF1B58" w:rsidRPr="00F44497" w:rsidRDefault="00E2551C" w:rsidP="00F4449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4497">
              <w:rPr>
                <w:rFonts w:ascii="Times New Roman" w:hAnsi="Times New Roman" w:cs="Times New Roman"/>
                <w:sz w:val="24"/>
                <w:szCs w:val="24"/>
              </w:rPr>
              <w:t xml:space="preserve">Mr. Jeremy Welch </w:t>
            </w:r>
          </w:p>
        </w:tc>
        <w:tc>
          <w:tcPr>
            <w:tcW w:w="1530" w:type="dxa"/>
          </w:tcPr>
          <w:p w14:paraId="1CF55BA8" w14:textId="3EF3712E" w:rsidR="00CF1B58" w:rsidRPr="00F44497" w:rsidRDefault="007B4F4A" w:rsidP="00F44497">
            <w:pPr>
              <w:spacing w:line="360" w:lineRule="auto"/>
              <w:rPr>
                <w:rFonts w:ascii="Times New Roman" w:hAnsi="Times New Roman" w:cs="Times New Roman"/>
                <w:sz w:val="32"/>
              </w:rPr>
            </w:pPr>
            <w:r w:rsidRPr="00F44497">
              <w:rPr>
                <w:rFonts w:ascii="Times New Roman" w:hAnsi="Times New Roman" w:cs="Times New Roman"/>
                <w:sz w:val="32"/>
              </w:rPr>
              <w:sym w:font="Wingdings" w:char="F0FC"/>
            </w:r>
          </w:p>
        </w:tc>
        <w:tc>
          <w:tcPr>
            <w:tcW w:w="1530" w:type="dxa"/>
          </w:tcPr>
          <w:p w14:paraId="0BC9F4FB" w14:textId="77777777" w:rsidR="00CF1B58" w:rsidRPr="00F44497" w:rsidRDefault="00CF1B58" w:rsidP="00F4449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60" w:type="dxa"/>
          </w:tcPr>
          <w:p w14:paraId="5DC7F675" w14:textId="77777777" w:rsidR="00CF1B58" w:rsidRPr="00F44497" w:rsidRDefault="00CF1B58" w:rsidP="00F4449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60" w:type="dxa"/>
          </w:tcPr>
          <w:p w14:paraId="5B46C5F6" w14:textId="77777777" w:rsidR="00CF1B58" w:rsidRPr="00F44497" w:rsidRDefault="00CF1B58" w:rsidP="00F4449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60" w:type="dxa"/>
          </w:tcPr>
          <w:p w14:paraId="452557F1" w14:textId="77777777" w:rsidR="00CF1B58" w:rsidRPr="00F44497" w:rsidRDefault="00CF1B58" w:rsidP="00F4449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CF1B58" w14:paraId="74EAB70A" w14:textId="77777777" w:rsidTr="00AF6CE1">
        <w:tc>
          <w:tcPr>
            <w:tcW w:w="2898" w:type="dxa"/>
          </w:tcPr>
          <w:p w14:paraId="04B73C88" w14:textId="77777777" w:rsidR="00CF1B58" w:rsidRPr="00F44497" w:rsidRDefault="00CF1B58" w:rsidP="00F44497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44497">
              <w:rPr>
                <w:rFonts w:ascii="Times New Roman" w:eastAsia="Times New Roman" w:hAnsi="Times New Roman" w:cs="Times New Roman"/>
                <w:b/>
                <w:color w:val="222222"/>
                <w:sz w:val="19"/>
                <w:szCs w:val="19"/>
                <w:shd w:val="clear" w:color="auto" w:fill="FFFFFF"/>
              </w:rPr>
              <w:t>Velma Jackson</w:t>
            </w:r>
          </w:p>
          <w:p w14:paraId="0499D738" w14:textId="77777777" w:rsidR="00CF1B58" w:rsidRPr="00F44497" w:rsidRDefault="00CF1B58" w:rsidP="00F44497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970" w:type="dxa"/>
          </w:tcPr>
          <w:p w14:paraId="2ECF9C6D" w14:textId="5F176526" w:rsidR="00CF1B58" w:rsidRPr="00F44497" w:rsidRDefault="00467D77" w:rsidP="00F4449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Day</w:t>
            </w:r>
            <w:r w:rsidR="00DB42FF" w:rsidRPr="00F44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sia</w:t>
            </w:r>
            <w:proofErr w:type="spellEnd"/>
            <w:r w:rsidR="00DB42FF" w:rsidRPr="00F44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Kennedy</w:t>
            </w:r>
          </w:p>
        </w:tc>
        <w:tc>
          <w:tcPr>
            <w:tcW w:w="1530" w:type="dxa"/>
          </w:tcPr>
          <w:p w14:paraId="6DB0C5DB" w14:textId="716443CA" w:rsidR="00CF1B58" w:rsidRPr="00F44497" w:rsidRDefault="00F44497" w:rsidP="00F44497">
            <w:pPr>
              <w:spacing w:line="360" w:lineRule="auto"/>
              <w:rPr>
                <w:rFonts w:ascii="Times New Roman" w:hAnsi="Times New Roman" w:cs="Times New Roman"/>
                <w:sz w:val="32"/>
              </w:rPr>
            </w:pPr>
            <w:r w:rsidRPr="00F44497">
              <w:rPr>
                <w:rFonts w:ascii="Times New Roman" w:hAnsi="Times New Roman" w:cs="Times New Roman"/>
                <w:sz w:val="32"/>
              </w:rPr>
              <w:sym w:font="Wingdings" w:char="F0FC"/>
            </w:r>
          </w:p>
        </w:tc>
        <w:tc>
          <w:tcPr>
            <w:tcW w:w="1530" w:type="dxa"/>
          </w:tcPr>
          <w:p w14:paraId="31A34E9B" w14:textId="77777777" w:rsidR="00CF1B58" w:rsidRPr="00F44497" w:rsidRDefault="00CF1B58" w:rsidP="00F4449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60" w:type="dxa"/>
          </w:tcPr>
          <w:p w14:paraId="610B6773" w14:textId="77777777" w:rsidR="00CF1B58" w:rsidRPr="00F44497" w:rsidRDefault="00CF1B58" w:rsidP="00F4449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60" w:type="dxa"/>
          </w:tcPr>
          <w:p w14:paraId="0D8C8A23" w14:textId="77777777" w:rsidR="00CF1B58" w:rsidRPr="00F44497" w:rsidRDefault="00CF1B58" w:rsidP="00F4449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60" w:type="dxa"/>
          </w:tcPr>
          <w:p w14:paraId="639C0EA5" w14:textId="77777777" w:rsidR="00CF1B58" w:rsidRPr="00F44497" w:rsidRDefault="00CF1B58" w:rsidP="00F4449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CF1B58" w14:paraId="5439A881" w14:textId="77777777" w:rsidTr="00AF6CE1">
        <w:tc>
          <w:tcPr>
            <w:tcW w:w="2898" w:type="dxa"/>
          </w:tcPr>
          <w:p w14:paraId="6B7CF86F" w14:textId="77777777" w:rsidR="00CF1B58" w:rsidRPr="00F44497" w:rsidRDefault="00CF1B58" w:rsidP="00F44497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44497">
              <w:rPr>
                <w:rFonts w:ascii="Times New Roman" w:eastAsia="Times New Roman" w:hAnsi="Times New Roman" w:cs="Times New Roman"/>
                <w:b/>
                <w:color w:val="222222"/>
                <w:sz w:val="19"/>
                <w:szCs w:val="19"/>
                <w:shd w:val="clear" w:color="auto" w:fill="FFFFFF"/>
              </w:rPr>
              <w:t>Forrest Hill</w:t>
            </w:r>
          </w:p>
          <w:p w14:paraId="3453B9A1" w14:textId="77777777" w:rsidR="00CF1B58" w:rsidRPr="00F44497" w:rsidRDefault="00CF1B58" w:rsidP="00F44497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970" w:type="dxa"/>
          </w:tcPr>
          <w:p w14:paraId="0B052058" w14:textId="77777777" w:rsidR="00CF1B58" w:rsidRPr="00F44497" w:rsidRDefault="00DB42FF" w:rsidP="00F444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4497">
              <w:rPr>
                <w:rFonts w:ascii="Times New Roman" w:hAnsi="Times New Roman" w:cs="Times New Roman"/>
                <w:sz w:val="24"/>
                <w:szCs w:val="24"/>
              </w:rPr>
              <w:t>Veronica Williamson</w:t>
            </w:r>
          </w:p>
        </w:tc>
        <w:tc>
          <w:tcPr>
            <w:tcW w:w="1530" w:type="dxa"/>
          </w:tcPr>
          <w:p w14:paraId="5EB6950D" w14:textId="24C73F6E" w:rsidR="00CF1B58" w:rsidRPr="00F44497" w:rsidRDefault="007B4F4A" w:rsidP="00F44497">
            <w:pPr>
              <w:spacing w:line="360" w:lineRule="auto"/>
              <w:rPr>
                <w:rFonts w:ascii="Times New Roman" w:hAnsi="Times New Roman" w:cs="Times New Roman"/>
                <w:sz w:val="32"/>
              </w:rPr>
            </w:pPr>
            <w:r w:rsidRPr="00F44497">
              <w:rPr>
                <w:rFonts w:ascii="Times New Roman" w:hAnsi="Times New Roman" w:cs="Times New Roman"/>
                <w:sz w:val="32"/>
              </w:rPr>
              <w:sym w:font="Wingdings" w:char="F0FC"/>
            </w:r>
          </w:p>
        </w:tc>
        <w:tc>
          <w:tcPr>
            <w:tcW w:w="1530" w:type="dxa"/>
          </w:tcPr>
          <w:p w14:paraId="1D80FFB2" w14:textId="77777777" w:rsidR="00CF1B58" w:rsidRPr="00F44497" w:rsidRDefault="00CF1B58" w:rsidP="00F4449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60" w:type="dxa"/>
          </w:tcPr>
          <w:p w14:paraId="78DE1FAF" w14:textId="77777777" w:rsidR="00CF1B58" w:rsidRPr="00F44497" w:rsidRDefault="00CF1B58" w:rsidP="00F4449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60" w:type="dxa"/>
          </w:tcPr>
          <w:p w14:paraId="7C727C79" w14:textId="77777777" w:rsidR="00CF1B58" w:rsidRPr="00F44497" w:rsidRDefault="00CF1B58" w:rsidP="00F4449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60" w:type="dxa"/>
          </w:tcPr>
          <w:p w14:paraId="4F1E308E" w14:textId="77777777" w:rsidR="00CF1B58" w:rsidRPr="00F44497" w:rsidRDefault="00CF1B58" w:rsidP="00F4449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CF1B58" w14:paraId="7AC988EF" w14:textId="77777777" w:rsidTr="00AF6CE1">
        <w:tc>
          <w:tcPr>
            <w:tcW w:w="2898" w:type="dxa"/>
          </w:tcPr>
          <w:p w14:paraId="43022C70" w14:textId="77777777" w:rsidR="00CF1B58" w:rsidRPr="00F44497" w:rsidRDefault="00CF1B58" w:rsidP="00F44497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44497">
              <w:rPr>
                <w:rFonts w:ascii="Times New Roman" w:eastAsia="Times New Roman" w:hAnsi="Times New Roman" w:cs="Times New Roman"/>
                <w:b/>
                <w:color w:val="222222"/>
                <w:sz w:val="19"/>
                <w:szCs w:val="19"/>
                <w:shd w:val="clear" w:color="auto" w:fill="FFFFFF"/>
              </w:rPr>
              <w:t>Canton</w:t>
            </w:r>
          </w:p>
          <w:p w14:paraId="456F9AC8" w14:textId="77777777" w:rsidR="00CF1B58" w:rsidRPr="00F44497" w:rsidRDefault="00CF1B58" w:rsidP="00F44497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970" w:type="dxa"/>
          </w:tcPr>
          <w:p w14:paraId="6591B92E" w14:textId="77777777" w:rsidR="000846A2" w:rsidRPr="00F44497" w:rsidRDefault="000846A2" w:rsidP="00F4449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4497">
              <w:rPr>
                <w:rFonts w:ascii="Times New Roman" w:hAnsi="Times New Roman" w:cs="Times New Roman"/>
                <w:sz w:val="24"/>
                <w:szCs w:val="24"/>
              </w:rPr>
              <w:t>Breanna Horn</w:t>
            </w:r>
          </w:p>
          <w:p w14:paraId="227A0157" w14:textId="77777777" w:rsidR="00CF1B58" w:rsidRPr="00F44497" w:rsidRDefault="00CF1B58" w:rsidP="00F444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3D922219" w14:textId="746FCD3C" w:rsidR="00CF1B58" w:rsidRPr="00F44497" w:rsidRDefault="00F44497" w:rsidP="00F44497">
            <w:pPr>
              <w:spacing w:line="360" w:lineRule="auto"/>
              <w:rPr>
                <w:rFonts w:ascii="Times New Roman" w:hAnsi="Times New Roman" w:cs="Times New Roman"/>
                <w:sz w:val="32"/>
              </w:rPr>
            </w:pPr>
            <w:r w:rsidRPr="00F44497">
              <w:rPr>
                <w:rFonts w:ascii="Times New Roman" w:hAnsi="Times New Roman" w:cs="Times New Roman"/>
                <w:sz w:val="32"/>
              </w:rPr>
              <w:sym w:font="Wingdings" w:char="F0FC"/>
            </w:r>
          </w:p>
        </w:tc>
        <w:tc>
          <w:tcPr>
            <w:tcW w:w="1530" w:type="dxa"/>
          </w:tcPr>
          <w:p w14:paraId="2A32FB77" w14:textId="77777777" w:rsidR="00CF1B58" w:rsidRPr="00F44497" w:rsidRDefault="00CF1B58" w:rsidP="00F4449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60" w:type="dxa"/>
          </w:tcPr>
          <w:p w14:paraId="00E5CAAB" w14:textId="77777777" w:rsidR="00CF1B58" w:rsidRPr="00F44497" w:rsidRDefault="00CF1B58" w:rsidP="00F4449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60" w:type="dxa"/>
          </w:tcPr>
          <w:p w14:paraId="0A9CABB6" w14:textId="77777777" w:rsidR="00CF1B58" w:rsidRPr="00F44497" w:rsidRDefault="00CF1B58" w:rsidP="00F4449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60" w:type="dxa"/>
          </w:tcPr>
          <w:p w14:paraId="37741154" w14:textId="77777777" w:rsidR="00CF1B58" w:rsidRPr="00F44497" w:rsidRDefault="00CF1B58" w:rsidP="00F4449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CF1B58" w14:paraId="02DE7D8A" w14:textId="77777777" w:rsidTr="00F44497">
        <w:trPr>
          <w:trHeight w:val="70"/>
        </w:trPr>
        <w:tc>
          <w:tcPr>
            <w:tcW w:w="2898" w:type="dxa"/>
          </w:tcPr>
          <w:p w14:paraId="20973103" w14:textId="77777777" w:rsidR="00CF1B58" w:rsidRPr="00F44497" w:rsidRDefault="00CF1B58" w:rsidP="00F44497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F44497">
              <w:rPr>
                <w:rFonts w:ascii="Times New Roman" w:eastAsia="Times New Roman" w:hAnsi="Times New Roman" w:cs="Times New Roman"/>
                <w:b/>
                <w:color w:val="222222"/>
                <w:sz w:val="19"/>
                <w:szCs w:val="19"/>
                <w:shd w:val="clear" w:color="auto" w:fill="FFFFFF"/>
              </w:rPr>
              <w:t>Provine</w:t>
            </w:r>
            <w:proofErr w:type="spellEnd"/>
          </w:p>
          <w:p w14:paraId="6340010D" w14:textId="77777777" w:rsidR="00CF1B58" w:rsidRPr="00F44497" w:rsidRDefault="00CF1B58" w:rsidP="00F44497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970" w:type="dxa"/>
          </w:tcPr>
          <w:p w14:paraId="29753C12" w14:textId="77777777" w:rsidR="00CF1B58" w:rsidRPr="00F44497" w:rsidRDefault="00425E69" w:rsidP="00F444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4497">
              <w:rPr>
                <w:rFonts w:ascii="Times New Roman" w:hAnsi="Times New Roman" w:cs="Times New Roman"/>
                <w:sz w:val="24"/>
                <w:szCs w:val="24"/>
              </w:rPr>
              <w:t>Raven Thomas</w:t>
            </w:r>
          </w:p>
        </w:tc>
        <w:tc>
          <w:tcPr>
            <w:tcW w:w="1530" w:type="dxa"/>
          </w:tcPr>
          <w:p w14:paraId="118E4B0B" w14:textId="0AD932E2" w:rsidR="00CF1B58" w:rsidRPr="00F44497" w:rsidRDefault="007B4F4A" w:rsidP="00F44497">
            <w:pPr>
              <w:spacing w:line="360" w:lineRule="auto"/>
              <w:rPr>
                <w:rFonts w:ascii="Times New Roman" w:hAnsi="Times New Roman" w:cs="Times New Roman"/>
                <w:sz w:val="32"/>
              </w:rPr>
            </w:pPr>
            <w:r w:rsidRPr="00F44497">
              <w:rPr>
                <w:rFonts w:ascii="Times New Roman" w:hAnsi="Times New Roman" w:cs="Times New Roman"/>
                <w:sz w:val="32"/>
              </w:rPr>
              <w:sym w:font="Wingdings" w:char="F0FC"/>
            </w:r>
          </w:p>
        </w:tc>
        <w:tc>
          <w:tcPr>
            <w:tcW w:w="1530" w:type="dxa"/>
          </w:tcPr>
          <w:p w14:paraId="1AE1A9EF" w14:textId="77777777" w:rsidR="00CF1B58" w:rsidRPr="00F44497" w:rsidRDefault="00CF1B58" w:rsidP="00F4449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60" w:type="dxa"/>
          </w:tcPr>
          <w:p w14:paraId="5E40ED7F" w14:textId="77777777" w:rsidR="00CF1B58" w:rsidRPr="00F44497" w:rsidRDefault="00CF1B58" w:rsidP="00F4449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60" w:type="dxa"/>
          </w:tcPr>
          <w:p w14:paraId="7BE3F966" w14:textId="77777777" w:rsidR="00CF1B58" w:rsidRPr="00F44497" w:rsidRDefault="00CF1B58" w:rsidP="00F4449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60" w:type="dxa"/>
          </w:tcPr>
          <w:p w14:paraId="73E3BD35" w14:textId="77777777" w:rsidR="00CF1B58" w:rsidRPr="00F44497" w:rsidRDefault="00CF1B58" w:rsidP="00F4449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0B33EF" w14:paraId="58D1DDA7" w14:textId="77777777" w:rsidTr="00AF6CE1">
        <w:tc>
          <w:tcPr>
            <w:tcW w:w="2898" w:type="dxa"/>
          </w:tcPr>
          <w:p w14:paraId="2DD3C1AF" w14:textId="2A39ED8F" w:rsidR="000B33EF" w:rsidRPr="00F44497" w:rsidRDefault="000B33EF" w:rsidP="00F44497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Jim Hill</w:t>
            </w:r>
          </w:p>
        </w:tc>
        <w:tc>
          <w:tcPr>
            <w:tcW w:w="2970" w:type="dxa"/>
          </w:tcPr>
          <w:p w14:paraId="2FBA2E04" w14:textId="7263712F" w:rsidR="000B33EF" w:rsidRPr="00F44497" w:rsidRDefault="00FC5460" w:rsidP="00F444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Jessica Stewart</w:t>
            </w:r>
            <w:r w:rsidR="000B33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</w:tcPr>
          <w:p w14:paraId="14842852" w14:textId="77777777" w:rsidR="000B33EF" w:rsidRPr="00F44497" w:rsidRDefault="000B33EF" w:rsidP="00F44497">
            <w:pPr>
              <w:spacing w:line="360" w:lineRule="auto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530" w:type="dxa"/>
          </w:tcPr>
          <w:p w14:paraId="2D0B959A" w14:textId="77777777" w:rsidR="000B33EF" w:rsidRPr="00F44497" w:rsidRDefault="000B33EF" w:rsidP="00F4449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60" w:type="dxa"/>
          </w:tcPr>
          <w:p w14:paraId="3076F72F" w14:textId="77777777" w:rsidR="000B33EF" w:rsidRPr="00F44497" w:rsidRDefault="000B33EF" w:rsidP="00F4449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60" w:type="dxa"/>
          </w:tcPr>
          <w:p w14:paraId="5EF58F6D" w14:textId="77777777" w:rsidR="000B33EF" w:rsidRPr="00F44497" w:rsidRDefault="000B33EF" w:rsidP="00F4449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60" w:type="dxa"/>
          </w:tcPr>
          <w:p w14:paraId="0D8C4222" w14:textId="77777777" w:rsidR="000B33EF" w:rsidRPr="00F44497" w:rsidRDefault="000B33EF" w:rsidP="00F4449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CF1B58" w14:paraId="44F3117E" w14:textId="77777777" w:rsidTr="00AF6CE1">
        <w:tc>
          <w:tcPr>
            <w:tcW w:w="2898" w:type="dxa"/>
          </w:tcPr>
          <w:p w14:paraId="56356008" w14:textId="77777777" w:rsidR="00CF1B58" w:rsidRPr="00F44497" w:rsidRDefault="00CF1B58" w:rsidP="00F44497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44497">
              <w:rPr>
                <w:rFonts w:ascii="Times New Roman" w:hAnsi="Times New Roman" w:cs="Times New Roman"/>
                <w:b/>
                <w:sz w:val="20"/>
                <w:szCs w:val="20"/>
              </w:rPr>
              <w:t>Durant</w:t>
            </w:r>
          </w:p>
        </w:tc>
        <w:tc>
          <w:tcPr>
            <w:tcW w:w="2970" w:type="dxa"/>
          </w:tcPr>
          <w:p w14:paraId="58B1EA1F" w14:textId="72FF90AA" w:rsidR="00CF1B58" w:rsidRPr="00F44497" w:rsidRDefault="009C446C" w:rsidP="00F444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83238E" w:rsidRPr="00F44497">
              <w:rPr>
                <w:rFonts w:ascii="Times New Roman" w:hAnsi="Times New Roman" w:cs="Times New Roman"/>
                <w:sz w:val="24"/>
                <w:szCs w:val="24"/>
              </w:rPr>
              <w:t>ephateria</w:t>
            </w:r>
            <w:proofErr w:type="spellEnd"/>
            <w:r w:rsidR="0083238E" w:rsidRPr="00F44497">
              <w:rPr>
                <w:rFonts w:ascii="Times New Roman" w:hAnsi="Times New Roman" w:cs="Times New Roman"/>
                <w:sz w:val="24"/>
                <w:szCs w:val="24"/>
              </w:rPr>
              <w:t xml:space="preserve"> Thomas</w:t>
            </w:r>
          </w:p>
        </w:tc>
        <w:tc>
          <w:tcPr>
            <w:tcW w:w="1530" w:type="dxa"/>
          </w:tcPr>
          <w:p w14:paraId="3C6F9196" w14:textId="77777777" w:rsidR="00CF1B58" w:rsidRPr="00F44497" w:rsidRDefault="00CF1B58" w:rsidP="00F44497">
            <w:pPr>
              <w:spacing w:line="360" w:lineRule="auto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530" w:type="dxa"/>
          </w:tcPr>
          <w:p w14:paraId="1F30F7AB" w14:textId="77777777" w:rsidR="00CF1B58" w:rsidRPr="00F44497" w:rsidRDefault="00CF1B58" w:rsidP="00F4449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60" w:type="dxa"/>
          </w:tcPr>
          <w:p w14:paraId="349A1C3C" w14:textId="77777777" w:rsidR="00CF1B58" w:rsidRPr="00F44497" w:rsidRDefault="00CF1B58" w:rsidP="00F4449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60" w:type="dxa"/>
          </w:tcPr>
          <w:p w14:paraId="1739FDB8" w14:textId="77777777" w:rsidR="00CF1B58" w:rsidRPr="00F44497" w:rsidRDefault="00CF1B58" w:rsidP="00F4449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60" w:type="dxa"/>
          </w:tcPr>
          <w:p w14:paraId="26C7401B" w14:textId="77777777" w:rsidR="00CF1B58" w:rsidRPr="00F44497" w:rsidRDefault="00CF1B58" w:rsidP="00F4449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197ABB" w14:paraId="0457FC95" w14:textId="77777777" w:rsidTr="00AF6CE1">
        <w:tc>
          <w:tcPr>
            <w:tcW w:w="2898" w:type="dxa"/>
          </w:tcPr>
          <w:p w14:paraId="1A2ACF76" w14:textId="3E81A450" w:rsidR="00197ABB" w:rsidRPr="00F44497" w:rsidRDefault="00197ABB" w:rsidP="00F44497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Prentiss</w:t>
            </w:r>
          </w:p>
        </w:tc>
        <w:tc>
          <w:tcPr>
            <w:tcW w:w="2970" w:type="dxa"/>
          </w:tcPr>
          <w:p w14:paraId="7765B0FD" w14:textId="0E897625" w:rsidR="00197ABB" w:rsidRPr="00F44497" w:rsidRDefault="00197ABB" w:rsidP="00F444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Takeaslyn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Gardner</w:t>
            </w:r>
          </w:p>
        </w:tc>
        <w:tc>
          <w:tcPr>
            <w:tcW w:w="1530" w:type="dxa"/>
          </w:tcPr>
          <w:p w14:paraId="1343D2EC" w14:textId="597CC887" w:rsidR="00197ABB" w:rsidRPr="00F44497" w:rsidRDefault="00197ABB" w:rsidP="00F44497">
            <w:pPr>
              <w:spacing w:line="360" w:lineRule="auto"/>
              <w:rPr>
                <w:rFonts w:ascii="Times New Roman" w:hAnsi="Times New Roman" w:cs="Times New Roman"/>
                <w:sz w:val="32"/>
              </w:rPr>
            </w:pPr>
            <w:r w:rsidRPr="00F44497">
              <w:rPr>
                <w:rFonts w:ascii="Times New Roman" w:hAnsi="Times New Roman" w:cs="Times New Roman"/>
                <w:sz w:val="32"/>
              </w:rPr>
              <w:sym w:font="Wingdings" w:char="F0FC"/>
            </w:r>
          </w:p>
        </w:tc>
        <w:tc>
          <w:tcPr>
            <w:tcW w:w="1530" w:type="dxa"/>
          </w:tcPr>
          <w:p w14:paraId="2BFF68B3" w14:textId="77777777" w:rsidR="00197ABB" w:rsidRPr="00F44497" w:rsidRDefault="00197ABB" w:rsidP="00F4449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60" w:type="dxa"/>
          </w:tcPr>
          <w:p w14:paraId="00606104" w14:textId="77777777" w:rsidR="00197ABB" w:rsidRPr="00F44497" w:rsidRDefault="00197ABB" w:rsidP="00F4449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60" w:type="dxa"/>
          </w:tcPr>
          <w:p w14:paraId="0C767C98" w14:textId="77777777" w:rsidR="00197ABB" w:rsidRPr="00F44497" w:rsidRDefault="00197ABB" w:rsidP="00F4449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60" w:type="dxa"/>
          </w:tcPr>
          <w:p w14:paraId="38969828" w14:textId="77777777" w:rsidR="00197ABB" w:rsidRPr="00F44497" w:rsidRDefault="00197ABB" w:rsidP="00F4449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3BF2E5C4" w14:textId="03371D68" w:rsidR="00BB2B4B" w:rsidRDefault="00BB2B4B" w:rsidP="00BB2B4B">
      <w:pPr>
        <w:spacing w:after="0" w:line="360" w:lineRule="auto"/>
        <w:rPr>
          <w:rFonts w:ascii="Estrangelo Edessa" w:hAnsi="Estrangelo Edessa" w:cs="Estrangelo Edessa"/>
          <w:b/>
          <w:sz w:val="24"/>
        </w:rPr>
      </w:pPr>
      <w:r w:rsidRPr="003168BD">
        <w:rPr>
          <w:rFonts w:ascii="Estrangelo Edessa" w:hAnsi="Estrangelo Edessa" w:cs="Estrangelo Edessa"/>
          <w:b/>
          <w:sz w:val="24"/>
        </w:rPr>
        <w:t xml:space="preserve"> </w:t>
      </w:r>
      <w:r w:rsidR="00F44497">
        <w:rPr>
          <w:rFonts w:ascii="Estrangelo Edessa" w:hAnsi="Estrangelo Edessa" w:cs="Estrangelo Edessa"/>
          <w:b/>
          <w:sz w:val="24"/>
        </w:rPr>
        <w:t xml:space="preserve">William White Award Nominations </w:t>
      </w:r>
    </w:p>
    <w:p w14:paraId="786AB094" w14:textId="77777777" w:rsidR="00F44497" w:rsidRDefault="00F44497" w:rsidP="00BB2B4B">
      <w:pPr>
        <w:spacing w:after="0" w:line="360" w:lineRule="auto"/>
        <w:rPr>
          <w:rFonts w:ascii="Estrangelo Edessa" w:hAnsi="Estrangelo Edessa" w:cs="Estrangelo Edessa"/>
          <w:b/>
          <w:sz w:val="24"/>
        </w:rPr>
      </w:pPr>
    </w:p>
    <w:p w14:paraId="30051102" w14:textId="77777777" w:rsidR="00F44497" w:rsidRDefault="00F44497" w:rsidP="00BB2B4B">
      <w:pPr>
        <w:spacing w:after="0" w:line="360" w:lineRule="auto"/>
        <w:rPr>
          <w:rFonts w:ascii="Estrangelo Edessa" w:hAnsi="Estrangelo Edessa" w:cs="Estrangelo Edessa"/>
          <w:b/>
          <w:sz w:val="24"/>
        </w:rPr>
      </w:pPr>
    </w:p>
    <w:p w14:paraId="4D6A3B4A" w14:textId="77777777" w:rsidR="00F44497" w:rsidRDefault="00F44497" w:rsidP="00BB2B4B">
      <w:pPr>
        <w:spacing w:after="0" w:line="360" w:lineRule="auto"/>
        <w:rPr>
          <w:rFonts w:ascii="Estrangelo Edessa" w:hAnsi="Estrangelo Edessa" w:cs="Estrangelo Edessa"/>
          <w:b/>
          <w:sz w:val="24"/>
        </w:rPr>
      </w:pPr>
    </w:p>
    <w:p w14:paraId="7F715D3F" w14:textId="77777777" w:rsidR="00F44497" w:rsidRDefault="00F44497" w:rsidP="00BB2B4B">
      <w:pPr>
        <w:spacing w:after="0" w:line="360" w:lineRule="auto"/>
        <w:rPr>
          <w:rFonts w:ascii="Estrangelo Edessa" w:hAnsi="Estrangelo Edessa" w:cs="Estrangelo Edessa"/>
          <w:b/>
          <w:sz w:val="24"/>
        </w:rPr>
      </w:pPr>
    </w:p>
    <w:p w14:paraId="3B133226" w14:textId="77777777" w:rsidR="00F44497" w:rsidRDefault="00F44497" w:rsidP="00BB2B4B">
      <w:pPr>
        <w:spacing w:after="0" w:line="360" w:lineRule="auto"/>
        <w:rPr>
          <w:rFonts w:ascii="Estrangelo Edessa" w:hAnsi="Estrangelo Edessa" w:cs="Estrangelo Edessa"/>
          <w:b/>
          <w:sz w:val="24"/>
        </w:rPr>
      </w:pPr>
    </w:p>
    <w:p w14:paraId="6A77A3CF" w14:textId="77777777" w:rsidR="00F44497" w:rsidRDefault="00F44497" w:rsidP="00BB2B4B">
      <w:pPr>
        <w:spacing w:after="0" w:line="360" w:lineRule="auto"/>
        <w:rPr>
          <w:rFonts w:ascii="Estrangelo Edessa" w:hAnsi="Estrangelo Edessa" w:cs="Estrangelo Edessa"/>
          <w:b/>
          <w:sz w:val="24"/>
        </w:rPr>
      </w:pPr>
    </w:p>
    <w:p w14:paraId="69B24E17" w14:textId="77777777" w:rsidR="00F44497" w:rsidRDefault="00F44497" w:rsidP="00BB2B4B">
      <w:pPr>
        <w:spacing w:after="0" w:line="360" w:lineRule="auto"/>
        <w:rPr>
          <w:rFonts w:ascii="Estrangelo Edessa" w:hAnsi="Estrangelo Edessa" w:cs="Estrangelo Edessa"/>
          <w:b/>
          <w:sz w:val="24"/>
        </w:rPr>
      </w:pPr>
    </w:p>
    <w:p w14:paraId="4175C643" w14:textId="77777777" w:rsidR="00F44497" w:rsidRDefault="00F44497" w:rsidP="00BB2B4B">
      <w:pPr>
        <w:spacing w:after="0" w:line="360" w:lineRule="auto"/>
        <w:rPr>
          <w:rFonts w:ascii="Estrangelo Edessa" w:hAnsi="Estrangelo Edessa" w:cs="Estrangelo Edessa"/>
          <w:b/>
          <w:sz w:val="24"/>
        </w:rPr>
      </w:pPr>
    </w:p>
    <w:p w14:paraId="6DB41FE8" w14:textId="77777777" w:rsidR="00DB1FE3" w:rsidRDefault="00DB1FE3">
      <w:r>
        <w:br w:type="page"/>
      </w:r>
    </w:p>
    <w:tbl>
      <w:tblPr>
        <w:tblStyle w:val="TableGrid"/>
        <w:tblpPr w:leftFromText="180" w:rightFromText="180" w:vertAnchor="text" w:horzAnchor="margin" w:tblpY="669"/>
        <w:tblW w:w="0" w:type="auto"/>
        <w:tblLook w:val="04A0" w:firstRow="1" w:lastRow="0" w:firstColumn="1" w:lastColumn="0" w:noHBand="0" w:noVBand="1"/>
      </w:tblPr>
      <w:tblGrid>
        <w:gridCol w:w="2213"/>
        <w:gridCol w:w="5162"/>
        <w:gridCol w:w="4823"/>
      </w:tblGrid>
      <w:tr w:rsidR="00F44497" w14:paraId="17736EF4" w14:textId="77777777" w:rsidTr="00DB1FE3">
        <w:trPr>
          <w:trHeight w:val="522"/>
        </w:trPr>
        <w:tc>
          <w:tcPr>
            <w:tcW w:w="12198" w:type="dxa"/>
            <w:gridSpan w:val="3"/>
          </w:tcPr>
          <w:p w14:paraId="7D99FC5D" w14:textId="41A4E363" w:rsidR="00F44497" w:rsidRDefault="00F44497" w:rsidP="00DB1FE3">
            <w:pPr>
              <w:widowControl w:val="0"/>
              <w:autoSpaceDE w:val="0"/>
              <w:autoSpaceDN w:val="0"/>
              <w:adjustRightInd w:val="0"/>
              <w:spacing w:after="240" w:line="560" w:lineRule="atLeast"/>
              <w:jc w:val="center"/>
              <w:rPr>
                <w:rFonts w:ascii="Estrangelo Edessa" w:hAnsi="Estrangelo Edessa" w:cs="Estrangelo Edessa"/>
                <w:b/>
                <w:sz w:val="24"/>
              </w:rPr>
            </w:pPr>
            <w:r w:rsidRPr="001364D8">
              <w:rPr>
                <w:rFonts w:ascii="Times" w:hAnsi="Times" w:cs="Times"/>
                <w:b/>
                <w:bCs/>
                <w:sz w:val="48"/>
                <w:szCs w:val="48"/>
              </w:rPr>
              <w:lastRenderedPageBreak/>
              <w:t>Callaway HS</w:t>
            </w:r>
          </w:p>
        </w:tc>
      </w:tr>
      <w:tr w:rsidR="00F44497" w14:paraId="7499413F" w14:textId="77777777" w:rsidTr="00DB1FE3">
        <w:trPr>
          <w:trHeight w:val="546"/>
        </w:trPr>
        <w:tc>
          <w:tcPr>
            <w:tcW w:w="2213" w:type="dxa"/>
          </w:tcPr>
          <w:p w14:paraId="42744129" w14:textId="77777777" w:rsidR="00F44497" w:rsidRDefault="00F44497" w:rsidP="00DB1FE3">
            <w:pPr>
              <w:spacing w:line="360" w:lineRule="auto"/>
              <w:rPr>
                <w:rFonts w:ascii="Estrangelo Edessa" w:hAnsi="Estrangelo Edessa" w:cs="Estrangelo Edessa"/>
                <w:b/>
                <w:sz w:val="24"/>
              </w:rPr>
            </w:pPr>
            <w:r>
              <w:rPr>
                <w:rFonts w:ascii="Estrangelo Edessa" w:hAnsi="Estrangelo Edessa" w:cs="Estrangelo Edessa"/>
                <w:b/>
                <w:sz w:val="24"/>
              </w:rPr>
              <w:t>Teacher (2)</w:t>
            </w:r>
          </w:p>
        </w:tc>
        <w:tc>
          <w:tcPr>
            <w:tcW w:w="9985" w:type="dxa"/>
            <w:gridSpan w:val="2"/>
          </w:tcPr>
          <w:p w14:paraId="00F4966B" w14:textId="77777777" w:rsidR="00F44497" w:rsidRPr="00F70A76" w:rsidRDefault="00F44497" w:rsidP="00DB1FE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sz w:val="24"/>
                <w:szCs w:val="24"/>
              </w:rPr>
            </w:pPr>
            <w:r>
              <w:rPr>
                <w:rFonts w:ascii="Times" w:hAnsi="Times" w:cs="Times"/>
                <w:sz w:val="30"/>
                <w:szCs w:val="30"/>
              </w:rPr>
              <w:t xml:space="preserve">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Courtney Roach </w:t>
            </w:r>
          </w:p>
          <w:p w14:paraId="423B3627" w14:textId="32390A68" w:rsidR="00F44497" w:rsidRPr="00F70A76" w:rsidRDefault="00F44497" w:rsidP="00DB1FE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sz w:val="24"/>
                <w:szCs w:val="24"/>
              </w:rPr>
            </w:pPr>
            <w:r w:rsidRPr="00F70A76">
              <w:rPr>
                <w:rFonts w:ascii="Times" w:hAnsi="Times" w:cs="Times"/>
                <w:sz w:val="30"/>
                <w:szCs w:val="30"/>
              </w:rPr>
              <w:t>Christopher</w:t>
            </w:r>
            <w:r w:rsidRPr="00F70A76">
              <w:rPr>
                <w:rFonts w:ascii="Times New Roman" w:hAnsi="Times New Roman" w:cs="Times New Roman"/>
                <w:sz w:val="30"/>
                <w:szCs w:val="30"/>
              </w:rPr>
              <w:t xml:space="preserve"> Samuels </w:t>
            </w:r>
            <w:r w:rsidRPr="00F70A76">
              <w:rPr>
                <w:rFonts w:ascii="Times" w:hAnsi="Times" w:cs="Times"/>
                <w:sz w:val="24"/>
                <w:szCs w:val="24"/>
              </w:rPr>
              <w:t> </w:t>
            </w:r>
          </w:p>
        </w:tc>
      </w:tr>
      <w:tr w:rsidR="00DB1FE3" w14:paraId="0F7619E5" w14:textId="77777777" w:rsidTr="00DB1FE3">
        <w:trPr>
          <w:trHeight w:val="4689"/>
        </w:trPr>
        <w:tc>
          <w:tcPr>
            <w:tcW w:w="2213" w:type="dxa"/>
          </w:tcPr>
          <w:p w14:paraId="3668F357" w14:textId="77777777" w:rsidR="00DB1FE3" w:rsidRDefault="00DB1FE3" w:rsidP="00DB1FE3">
            <w:pPr>
              <w:spacing w:line="360" w:lineRule="auto"/>
              <w:rPr>
                <w:rFonts w:ascii="Estrangelo Edessa" w:hAnsi="Estrangelo Edessa" w:cs="Estrangelo Edessa"/>
                <w:b/>
                <w:sz w:val="24"/>
              </w:rPr>
            </w:pPr>
            <w:r>
              <w:rPr>
                <w:rFonts w:ascii="Estrangelo Edessa" w:hAnsi="Estrangelo Edessa" w:cs="Estrangelo Edessa"/>
                <w:b/>
                <w:sz w:val="24"/>
              </w:rPr>
              <w:t>Students (12)</w:t>
            </w:r>
          </w:p>
        </w:tc>
        <w:tc>
          <w:tcPr>
            <w:tcW w:w="5162" w:type="dxa"/>
          </w:tcPr>
          <w:p w14:paraId="6906BD22" w14:textId="77777777" w:rsidR="00DB1FE3" w:rsidRPr="00F70A76" w:rsidRDefault="00DB1FE3" w:rsidP="00DB1FE3">
            <w:pPr>
              <w:widowControl w:val="0"/>
              <w:numPr>
                <w:ilvl w:val="0"/>
                <w:numId w:val="1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40" w:lineRule="atLeast"/>
              <w:ind w:hanging="720"/>
              <w:rPr>
                <w:rFonts w:ascii="Times" w:hAnsi="Times" w:cs="Times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Dikardo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Dextra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</w:p>
          <w:p w14:paraId="28CB8588" w14:textId="22CE8D12" w:rsidR="00DB1FE3" w:rsidRPr="00F70A76" w:rsidRDefault="00DB1FE3" w:rsidP="00DB1FE3">
            <w:pPr>
              <w:widowControl w:val="0"/>
              <w:numPr>
                <w:ilvl w:val="0"/>
                <w:numId w:val="1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40" w:lineRule="atLeast"/>
              <w:ind w:hanging="720"/>
              <w:rPr>
                <w:rFonts w:ascii="Times" w:hAnsi="Times" w:cs="Times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ab/>
              <w:t xml:space="preserve">Shawn Ross 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 </w:t>
            </w:r>
          </w:p>
          <w:p w14:paraId="4292BA23" w14:textId="77777777" w:rsidR="00DB1FE3" w:rsidRPr="00F70A76" w:rsidRDefault="00DB1FE3" w:rsidP="00DB1FE3">
            <w:pPr>
              <w:widowControl w:val="0"/>
              <w:numPr>
                <w:ilvl w:val="0"/>
                <w:numId w:val="1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40" w:lineRule="atLeast"/>
              <w:ind w:hanging="720"/>
              <w:rPr>
                <w:rFonts w:ascii="Times" w:hAnsi="Times" w:cs="Times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ab/>
              <w:t>Jasmine Bolden</w:t>
            </w:r>
            <w:r>
              <w:rPr>
                <w:rFonts w:ascii="Times" w:hAnsi="Times" w:cs="Times"/>
                <w:sz w:val="24"/>
                <w:szCs w:val="24"/>
              </w:rPr>
              <w:t> </w:t>
            </w:r>
          </w:p>
          <w:p w14:paraId="11FBA310" w14:textId="77777777" w:rsidR="00DB1FE3" w:rsidRPr="00F70A76" w:rsidRDefault="00DB1FE3" w:rsidP="00DB1FE3">
            <w:pPr>
              <w:widowControl w:val="0"/>
              <w:numPr>
                <w:ilvl w:val="0"/>
                <w:numId w:val="1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40" w:lineRule="atLeast"/>
              <w:ind w:hanging="720"/>
              <w:rPr>
                <w:rFonts w:ascii="Times" w:hAnsi="Times" w:cs="Times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ab/>
              <w:t>Aaron Williams</w:t>
            </w:r>
            <w:r>
              <w:rPr>
                <w:rFonts w:ascii="MS Mincho" w:hAnsi="MS Mincho" w:cs="MS Mincho"/>
                <w:sz w:val="24"/>
                <w:szCs w:val="24"/>
              </w:rPr>
              <w:t> </w:t>
            </w:r>
          </w:p>
          <w:p w14:paraId="7DAB6830" w14:textId="77777777" w:rsidR="00DB1FE3" w:rsidRPr="00F70A76" w:rsidRDefault="00DB1FE3" w:rsidP="00DB1FE3">
            <w:pPr>
              <w:widowControl w:val="0"/>
              <w:numPr>
                <w:ilvl w:val="0"/>
                <w:numId w:val="1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40" w:lineRule="atLeast"/>
              <w:ind w:hanging="720"/>
              <w:rPr>
                <w:rFonts w:ascii="Times" w:hAnsi="Times" w:cs="Times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Arbanee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Harper</w:t>
            </w:r>
          </w:p>
          <w:p w14:paraId="33C8EF4D" w14:textId="77777777" w:rsidR="00DB1FE3" w:rsidRPr="00F70A76" w:rsidRDefault="00DB1FE3" w:rsidP="00DB1FE3">
            <w:pPr>
              <w:widowControl w:val="0"/>
              <w:numPr>
                <w:ilvl w:val="0"/>
                <w:numId w:val="1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40" w:lineRule="atLeast"/>
              <w:ind w:hanging="720"/>
              <w:rPr>
                <w:rFonts w:ascii="Times" w:hAnsi="Times" w:cs="Times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ab/>
              <w:t>Darryl Hampton</w:t>
            </w:r>
          </w:p>
          <w:p w14:paraId="3E912C2C" w14:textId="77777777" w:rsidR="00DB1FE3" w:rsidRPr="00F70A76" w:rsidRDefault="00DB1FE3" w:rsidP="00DB1FE3">
            <w:pPr>
              <w:widowControl w:val="0"/>
              <w:numPr>
                <w:ilvl w:val="0"/>
                <w:numId w:val="1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40" w:lineRule="atLeast"/>
              <w:ind w:hanging="720"/>
              <w:rPr>
                <w:rFonts w:ascii="Times" w:hAnsi="Times" w:cs="Times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Marshun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Watkins</w:t>
            </w:r>
          </w:p>
          <w:p w14:paraId="4BB4ACB5" w14:textId="62586D99" w:rsidR="00DB1FE3" w:rsidRPr="00F70A76" w:rsidRDefault="00DB1FE3" w:rsidP="00746F90">
            <w:pPr>
              <w:widowControl w:val="0"/>
              <w:numPr>
                <w:ilvl w:val="0"/>
                <w:numId w:val="1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40" w:lineRule="atLeast"/>
              <w:ind w:hanging="720"/>
              <w:rPr>
                <w:rFonts w:ascii="Times" w:hAnsi="Times" w:cs="Times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Tywon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Berry</w:t>
            </w:r>
          </w:p>
        </w:tc>
        <w:tc>
          <w:tcPr>
            <w:tcW w:w="4823" w:type="dxa"/>
          </w:tcPr>
          <w:p w14:paraId="5173B11B" w14:textId="77777777" w:rsidR="00DB1FE3" w:rsidRPr="00F70A76" w:rsidRDefault="00DB1FE3" w:rsidP="00DB1FE3">
            <w:pPr>
              <w:widowControl w:val="0"/>
              <w:numPr>
                <w:ilvl w:val="0"/>
                <w:numId w:val="1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40" w:lineRule="atLeast"/>
              <w:ind w:hanging="720"/>
              <w:rPr>
                <w:rFonts w:ascii="Times" w:hAnsi="Times" w:cs="Times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Celsea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Thomas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 </w:t>
            </w:r>
          </w:p>
          <w:p w14:paraId="5E5E49F3" w14:textId="77777777" w:rsidR="00DB1FE3" w:rsidRPr="00F70A76" w:rsidRDefault="00DB1FE3" w:rsidP="00DB1FE3">
            <w:pPr>
              <w:widowControl w:val="0"/>
              <w:numPr>
                <w:ilvl w:val="0"/>
                <w:numId w:val="1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40" w:lineRule="atLeast"/>
              <w:ind w:hanging="720"/>
              <w:rPr>
                <w:rFonts w:ascii="Times" w:hAnsi="Times" w:cs="Times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ab/>
              <w:t>Lauryn Jefferson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 </w:t>
            </w:r>
          </w:p>
          <w:p w14:paraId="6247D3C1" w14:textId="77777777" w:rsidR="00DB1FE3" w:rsidRPr="00F70A76" w:rsidRDefault="00DB1FE3" w:rsidP="00DB1FE3">
            <w:pPr>
              <w:widowControl w:val="0"/>
              <w:numPr>
                <w:ilvl w:val="0"/>
                <w:numId w:val="1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40" w:lineRule="atLeast"/>
              <w:ind w:hanging="720"/>
              <w:rPr>
                <w:rFonts w:ascii="Times" w:hAnsi="Times" w:cs="Times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ab/>
              <w:t>Raven Wilson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 </w:t>
            </w:r>
          </w:p>
          <w:p w14:paraId="6D527597" w14:textId="78938334" w:rsidR="00DB1FE3" w:rsidRPr="00F70A76" w:rsidRDefault="00DB1FE3" w:rsidP="00746F90">
            <w:pPr>
              <w:widowControl w:val="0"/>
              <w:numPr>
                <w:ilvl w:val="0"/>
                <w:numId w:val="1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40" w:lineRule="atLeast"/>
              <w:ind w:hanging="720"/>
              <w:rPr>
                <w:rFonts w:ascii="Times" w:hAnsi="Times" w:cs="Times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Jaelon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Tolliver</w:t>
            </w:r>
          </w:p>
        </w:tc>
      </w:tr>
    </w:tbl>
    <w:p w14:paraId="7065659E" w14:textId="77777777" w:rsidR="00E923A5" w:rsidRDefault="00E923A5" w:rsidP="00BB2B4B">
      <w:pPr>
        <w:spacing w:after="0" w:line="360" w:lineRule="auto"/>
        <w:rPr>
          <w:rFonts w:ascii="Estrangelo Edessa" w:hAnsi="Estrangelo Edessa" w:cs="Estrangelo Edessa"/>
          <w:b/>
          <w:sz w:val="24"/>
        </w:rPr>
      </w:pPr>
    </w:p>
    <w:p w14:paraId="3EEDC8C9" w14:textId="77777777" w:rsidR="00627F73" w:rsidRDefault="00627F73" w:rsidP="00BB2B4B">
      <w:pPr>
        <w:spacing w:after="0" w:line="360" w:lineRule="auto"/>
        <w:rPr>
          <w:rFonts w:ascii="Estrangelo Edessa" w:hAnsi="Estrangelo Edessa" w:cs="Estrangelo Edessa"/>
          <w:b/>
          <w:sz w:val="24"/>
        </w:rPr>
      </w:pPr>
    </w:p>
    <w:p w14:paraId="7CF8614B" w14:textId="77777777" w:rsidR="000A5A0B" w:rsidRDefault="000A5A0B" w:rsidP="00BB2B4B">
      <w:pPr>
        <w:spacing w:after="0" w:line="360" w:lineRule="auto"/>
        <w:rPr>
          <w:rFonts w:ascii="Estrangelo Edessa" w:hAnsi="Estrangelo Edessa" w:cs="Estrangelo Edessa"/>
          <w:b/>
          <w:sz w:val="24"/>
        </w:rPr>
      </w:pPr>
    </w:p>
    <w:p w14:paraId="5FB98709" w14:textId="77777777" w:rsidR="000A5A0B" w:rsidRDefault="000A5A0B" w:rsidP="00BB2B4B">
      <w:pPr>
        <w:spacing w:after="0" w:line="360" w:lineRule="auto"/>
        <w:rPr>
          <w:rFonts w:ascii="Estrangelo Edessa" w:hAnsi="Estrangelo Edessa" w:cs="Estrangelo Edessa"/>
          <w:b/>
          <w:sz w:val="24"/>
        </w:rPr>
      </w:pPr>
    </w:p>
    <w:p w14:paraId="6B7E49CC" w14:textId="77777777" w:rsidR="000A5A0B" w:rsidRDefault="000A5A0B" w:rsidP="00BB2B4B">
      <w:pPr>
        <w:spacing w:after="0" w:line="360" w:lineRule="auto"/>
        <w:rPr>
          <w:rFonts w:ascii="Estrangelo Edessa" w:hAnsi="Estrangelo Edessa" w:cs="Estrangelo Edessa"/>
          <w:b/>
          <w:sz w:val="24"/>
        </w:rPr>
      </w:pPr>
    </w:p>
    <w:p w14:paraId="7E64DCAC" w14:textId="77777777" w:rsidR="00627F73" w:rsidRDefault="00627F73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3"/>
        <w:gridCol w:w="3328"/>
        <w:gridCol w:w="3328"/>
        <w:gridCol w:w="3329"/>
      </w:tblGrid>
      <w:tr w:rsidR="00F70A76" w14:paraId="146D5531" w14:textId="77777777" w:rsidTr="00F70A76">
        <w:trPr>
          <w:trHeight w:val="522"/>
        </w:trPr>
        <w:tc>
          <w:tcPr>
            <w:tcW w:w="12198" w:type="dxa"/>
            <w:gridSpan w:val="4"/>
          </w:tcPr>
          <w:p w14:paraId="27DBC0AD" w14:textId="4EAA82B3" w:rsidR="00F70A76" w:rsidRPr="001364D8" w:rsidRDefault="00F70A76" w:rsidP="001364D8">
            <w:pPr>
              <w:widowControl w:val="0"/>
              <w:autoSpaceDE w:val="0"/>
              <w:autoSpaceDN w:val="0"/>
              <w:adjustRightInd w:val="0"/>
              <w:spacing w:after="240" w:line="560" w:lineRule="atLeast"/>
              <w:jc w:val="center"/>
              <w:rPr>
                <w:rFonts w:ascii="Times" w:hAnsi="Times" w:cs="Times"/>
                <w:b/>
                <w:bCs/>
                <w:sz w:val="48"/>
                <w:szCs w:val="48"/>
              </w:rPr>
            </w:pPr>
            <w:r w:rsidRPr="001364D8">
              <w:rPr>
                <w:rFonts w:ascii="Times" w:hAnsi="Times" w:cs="Times"/>
                <w:b/>
                <w:bCs/>
                <w:sz w:val="48"/>
                <w:szCs w:val="48"/>
              </w:rPr>
              <w:lastRenderedPageBreak/>
              <w:t>Crystal Springs</w:t>
            </w:r>
          </w:p>
          <w:p w14:paraId="1FFEFE45" w14:textId="77777777" w:rsidR="00F70A76" w:rsidRDefault="00F70A76" w:rsidP="00F70A76">
            <w:pPr>
              <w:spacing w:line="360" w:lineRule="auto"/>
              <w:rPr>
                <w:rFonts w:ascii="Estrangelo Edessa" w:hAnsi="Estrangelo Edessa" w:cs="Estrangelo Edessa"/>
                <w:b/>
                <w:sz w:val="24"/>
              </w:rPr>
            </w:pPr>
          </w:p>
        </w:tc>
      </w:tr>
      <w:tr w:rsidR="00F70A76" w14:paraId="5648D2E3" w14:textId="77777777" w:rsidTr="00F70A76">
        <w:trPr>
          <w:trHeight w:val="274"/>
        </w:trPr>
        <w:tc>
          <w:tcPr>
            <w:tcW w:w="2213" w:type="dxa"/>
            <w:vMerge w:val="restart"/>
          </w:tcPr>
          <w:p w14:paraId="4169EE26" w14:textId="7E9B0767" w:rsidR="00F70A76" w:rsidRDefault="00F70A76" w:rsidP="00F70A76">
            <w:pPr>
              <w:spacing w:line="360" w:lineRule="auto"/>
              <w:rPr>
                <w:rFonts w:ascii="Estrangelo Edessa" w:hAnsi="Estrangelo Edessa" w:cs="Estrangelo Edessa"/>
                <w:b/>
                <w:sz w:val="24"/>
              </w:rPr>
            </w:pPr>
            <w:r>
              <w:rPr>
                <w:rFonts w:ascii="Estrangelo Edessa" w:hAnsi="Estrangelo Edessa" w:cs="Estrangelo Edessa"/>
                <w:b/>
                <w:sz w:val="24"/>
              </w:rPr>
              <w:t xml:space="preserve">Teacher </w:t>
            </w:r>
            <w:r w:rsidR="001364D8">
              <w:rPr>
                <w:rFonts w:ascii="Estrangelo Edessa" w:hAnsi="Estrangelo Edessa" w:cs="Estrangelo Edessa"/>
                <w:b/>
                <w:sz w:val="24"/>
              </w:rPr>
              <w:t xml:space="preserve"> (5)</w:t>
            </w:r>
          </w:p>
        </w:tc>
        <w:tc>
          <w:tcPr>
            <w:tcW w:w="3328" w:type="dxa"/>
          </w:tcPr>
          <w:p w14:paraId="5CA0D0DC" w14:textId="4118F83C" w:rsidR="00F70A76" w:rsidRDefault="00F70A76" w:rsidP="00F70A76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Estrangelo Edessa" w:hAnsi="Estrangelo Edessa" w:cs="Estrangelo Edessa"/>
                <w:b/>
                <w:sz w:val="24"/>
              </w:rPr>
            </w:pPr>
            <w:r w:rsidRPr="008D09BE">
              <w:rPr>
                <w:rFonts w:ascii="Times New Roman" w:hAnsi="Times New Roman" w:cs="Times New Roman"/>
                <w:sz w:val="32"/>
                <w:szCs w:val="32"/>
              </w:rPr>
              <w:t xml:space="preserve">Ms. Hayes </w:t>
            </w:r>
          </w:p>
        </w:tc>
        <w:tc>
          <w:tcPr>
            <w:tcW w:w="3328" w:type="dxa"/>
          </w:tcPr>
          <w:p w14:paraId="20797518" w14:textId="40B0AE7F" w:rsidR="00F70A76" w:rsidRPr="00285F51" w:rsidRDefault="00285F51" w:rsidP="00F70A76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Coach Rice </w:t>
            </w:r>
          </w:p>
        </w:tc>
        <w:tc>
          <w:tcPr>
            <w:tcW w:w="3329" w:type="dxa"/>
          </w:tcPr>
          <w:p w14:paraId="17E20E3C" w14:textId="708F8FD4" w:rsidR="00F70A76" w:rsidRPr="00285F51" w:rsidRDefault="00285F51" w:rsidP="00F70A76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Ms. Taylor </w:t>
            </w:r>
          </w:p>
        </w:tc>
      </w:tr>
      <w:tr w:rsidR="00F70A76" w14:paraId="263334D8" w14:textId="77777777" w:rsidTr="00F70A76">
        <w:trPr>
          <w:trHeight w:val="273"/>
        </w:trPr>
        <w:tc>
          <w:tcPr>
            <w:tcW w:w="2213" w:type="dxa"/>
            <w:vMerge/>
          </w:tcPr>
          <w:p w14:paraId="6B8D55E3" w14:textId="77777777" w:rsidR="00F70A76" w:rsidRDefault="00F70A76" w:rsidP="00F70A76">
            <w:pPr>
              <w:spacing w:line="360" w:lineRule="auto"/>
              <w:rPr>
                <w:rFonts w:ascii="Estrangelo Edessa" w:hAnsi="Estrangelo Edessa" w:cs="Estrangelo Edessa"/>
                <w:b/>
                <w:sz w:val="24"/>
              </w:rPr>
            </w:pPr>
          </w:p>
        </w:tc>
        <w:tc>
          <w:tcPr>
            <w:tcW w:w="3328" w:type="dxa"/>
          </w:tcPr>
          <w:p w14:paraId="2B745849" w14:textId="75F7E298" w:rsidR="00F70A76" w:rsidRDefault="00F70A76" w:rsidP="00F70A76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Estrangelo Edessa" w:hAnsi="Estrangelo Edessa" w:cs="Estrangelo Edessa"/>
                <w:b/>
                <w:sz w:val="24"/>
              </w:rPr>
            </w:pPr>
            <w:r w:rsidRPr="008D09BE">
              <w:rPr>
                <w:rFonts w:ascii="Times New Roman" w:hAnsi="Times New Roman" w:cs="Times New Roman"/>
                <w:sz w:val="32"/>
                <w:szCs w:val="32"/>
              </w:rPr>
              <w:t xml:space="preserve">Dr. Horton </w:t>
            </w:r>
          </w:p>
        </w:tc>
        <w:tc>
          <w:tcPr>
            <w:tcW w:w="3328" w:type="dxa"/>
          </w:tcPr>
          <w:p w14:paraId="296BA9DC" w14:textId="6490CC54" w:rsidR="00F70A76" w:rsidRPr="00285F51" w:rsidRDefault="00285F51" w:rsidP="00F70A76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Coach Norwood </w:t>
            </w:r>
          </w:p>
        </w:tc>
        <w:tc>
          <w:tcPr>
            <w:tcW w:w="3329" w:type="dxa"/>
          </w:tcPr>
          <w:p w14:paraId="2824C8AC" w14:textId="4E8D9FA4" w:rsidR="00F70A76" w:rsidRDefault="00F70A76" w:rsidP="00F70A76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Estrangelo Edessa" w:hAnsi="Estrangelo Edessa" w:cs="Estrangelo Edessa"/>
                <w:b/>
                <w:sz w:val="24"/>
              </w:rPr>
            </w:pPr>
          </w:p>
        </w:tc>
      </w:tr>
      <w:tr w:rsidR="00EF1BA3" w14:paraId="672E5F65" w14:textId="77777777" w:rsidTr="00746F90">
        <w:trPr>
          <w:trHeight w:val="6170"/>
        </w:trPr>
        <w:tc>
          <w:tcPr>
            <w:tcW w:w="2213" w:type="dxa"/>
            <w:vMerge w:val="restart"/>
          </w:tcPr>
          <w:p w14:paraId="42CF260E" w14:textId="3E9D7C8D" w:rsidR="00EF1BA3" w:rsidRDefault="00EF1BA3" w:rsidP="00F70A76">
            <w:pPr>
              <w:spacing w:line="360" w:lineRule="auto"/>
              <w:rPr>
                <w:rFonts w:ascii="Estrangelo Edessa" w:hAnsi="Estrangelo Edessa" w:cs="Estrangelo Edessa"/>
                <w:b/>
                <w:sz w:val="24"/>
              </w:rPr>
            </w:pPr>
            <w:r>
              <w:rPr>
                <w:rFonts w:ascii="Estrangelo Edessa" w:hAnsi="Estrangelo Edessa" w:cs="Estrangelo Edessa"/>
                <w:b/>
                <w:sz w:val="24"/>
              </w:rPr>
              <w:t>Students (48)</w:t>
            </w:r>
          </w:p>
        </w:tc>
        <w:tc>
          <w:tcPr>
            <w:tcW w:w="3328" w:type="dxa"/>
            <w:vMerge w:val="restart"/>
          </w:tcPr>
          <w:p w14:paraId="79366294" w14:textId="77777777" w:rsidR="00EF1BA3" w:rsidRPr="00285F51" w:rsidRDefault="00EF1BA3" w:rsidP="00285F51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Alexis Atchison </w:t>
            </w:r>
          </w:p>
          <w:p w14:paraId="3670C891" w14:textId="77777777" w:rsidR="00EF1BA3" w:rsidRPr="00285F51" w:rsidRDefault="00EF1BA3" w:rsidP="00285F51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Denisha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Bouie </w:t>
            </w:r>
          </w:p>
          <w:p w14:paraId="1FCB45CF" w14:textId="77777777" w:rsidR="00EF1BA3" w:rsidRPr="00285F51" w:rsidRDefault="00EF1BA3" w:rsidP="00285F51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Cortez Dixon </w:t>
            </w:r>
          </w:p>
          <w:p w14:paraId="5441D596" w14:textId="77777777" w:rsidR="00EF1BA3" w:rsidRDefault="00EF1BA3" w:rsidP="00285F51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Talinceya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Finley </w:t>
            </w:r>
          </w:p>
          <w:p w14:paraId="7CABCEF4" w14:textId="77777777" w:rsidR="00EF1BA3" w:rsidRPr="00285F51" w:rsidRDefault="00EF1BA3" w:rsidP="00285F51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Katelyn Jenkins </w:t>
            </w:r>
          </w:p>
          <w:p w14:paraId="662F6352" w14:textId="77777777" w:rsidR="00EF1BA3" w:rsidRPr="00285F51" w:rsidRDefault="00EF1BA3" w:rsidP="00285F51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Adrienne Johnson </w:t>
            </w:r>
          </w:p>
          <w:p w14:paraId="43022438" w14:textId="77777777" w:rsidR="00EF1BA3" w:rsidRPr="00285F51" w:rsidRDefault="00EF1BA3" w:rsidP="00285F51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Malik Johnson </w:t>
            </w:r>
          </w:p>
          <w:p w14:paraId="4434539B" w14:textId="77777777" w:rsidR="00EF1BA3" w:rsidRPr="00285F51" w:rsidRDefault="00EF1BA3" w:rsidP="00285F51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Canquezia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Jones </w:t>
            </w:r>
          </w:p>
          <w:p w14:paraId="2678444A" w14:textId="77777777" w:rsidR="00EF1BA3" w:rsidRPr="00285F51" w:rsidRDefault="00EF1BA3" w:rsidP="00285F51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Le/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Shawanna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Killingsworth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6EE0A2B2" w14:textId="77777777" w:rsidR="00EF1BA3" w:rsidRPr="00285F51" w:rsidRDefault="00EF1BA3" w:rsidP="00285F51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De’Lauren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Marshall </w:t>
            </w:r>
          </w:p>
          <w:p w14:paraId="3ACE825F" w14:textId="77777777" w:rsidR="00EF1BA3" w:rsidRPr="00285F51" w:rsidRDefault="00EF1BA3" w:rsidP="00285F51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Donterrius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McCarty </w:t>
            </w:r>
          </w:p>
          <w:p w14:paraId="1F6C4C28" w14:textId="77777777" w:rsidR="00EF1BA3" w:rsidRPr="00285F51" w:rsidRDefault="00EF1BA3" w:rsidP="00285F51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Cambry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Parnell </w:t>
            </w:r>
          </w:p>
          <w:p w14:paraId="18B2659D" w14:textId="77777777" w:rsidR="00EF1BA3" w:rsidRPr="00285F51" w:rsidRDefault="00EF1BA3" w:rsidP="00285F51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Ronnie Polk </w:t>
            </w:r>
          </w:p>
          <w:p w14:paraId="0EF0EBAA" w14:textId="77777777" w:rsidR="00EF1BA3" w:rsidRPr="00285F51" w:rsidRDefault="00EF1BA3" w:rsidP="00285F51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Joshua Porter </w:t>
            </w:r>
          </w:p>
          <w:p w14:paraId="4B8D9201" w14:textId="77777777" w:rsidR="00EF1BA3" w:rsidRPr="00285F51" w:rsidRDefault="00EF1BA3" w:rsidP="00285F51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Da’Neshia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Powell </w:t>
            </w:r>
          </w:p>
          <w:p w14:paraId="11270184" w14:textId="77777777" w:rsidR="00EF1BA3" w:rsidRPr="00285F51" w:rsidRDefault="00EF1BA3" w:rsidP="00285F51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Catrina Robinson </w:t>
            </w:r>
          </w:p>
          <w:p w14:paraId="2071CD91" w14:textId="77777777" w:rsidR="00EF1BA3" w:rsidRPr="00285F51" w:rsidRDefault="00EF1BA3" w:rsidP="00285F51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Tereneka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Terrell </w:t>
            </w:r>
          </w:p>
          <w:p w14:paraId="48E7F863" w14:textId="77777777" w:rsidR="00EF1BA3" w:rsidRDefault="00EF1BA3" w:rsidP="00285F51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Tekeyah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Tillman </w:t>
            </w:r>
          </w:p>
          <w:p w14:paraId="4C4188CF" w14:textId="4E791A61" w:rsidR="00EF1BA3" w:rsidRPr="00285F51" w:rsidRDefault="00EF1BA3" w:rsidP="00285F51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Cliff Welch  </w:t>
            </w:r>
          </w:p>
        </w:tc>
        <w:tc>
          <w:tcPr>
            <w:tcW w:w="3328" w:type="dxa"/>
            <w:vMerge w:val="restart"/>
          </w:tcPr>
          <w:p w14:paraId="78E5605B" w14:textId="77777777" w:rsidR="00EF1BA3" w:rsidRPr="00285F51" w:rsidRDefault="00EF1BA3" w:rsidP="00285F51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Dylan Brewer </w:t>
            </w:r>
          </w:p>
          <w:p w14:paraId="12AE764D" w14:textId="77777777" w:rsidR="00EF1BA3" w:rsidRPr="00E91ED5" w:rsidRDefault="00EF1BA3" w:rsidP="00E91ED5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Jamie Bridges </w:t>
            </w:r>
          </w:p>
          <w:p w14:paraId="49FD2989" w14:textId="77777777" w:rsidR="00EF1BA3" w:rsidRPr="00E91ED5" w:rsidRDefault="00EF1BA3" w:rsidP="00E91ED5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Oscar Castro </w:t>
            </w:r>
          </w:p>
          <w:p w14:paraId="102F4424" w14:textId="77777777" w:rsidR="00EF1BA3" w:rsidRPr="00A6628E" w:rsidRDefault="00EF1BA3" w:rsidP="00A6628E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Jaylen Cummings </w:t>
            </w:r>
          </w:p>
          <w:p w14:paraId="0055C49E" w14:textId="77777777" w:rsidR="00EF1BA3" w:rsidRPr="00A6628E" w:rsidRDefault="00EF1BA3" w:rsidP="00A6628E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Richard Clegg </w:t>
            </w:r>
          </w:p>
          <w:p w14:paraId="756482F7" w14:textId="77777777" w:rsidR="00EF1BA3" w:rsidRPr="00A6628E" w:rsidRDefault="00EF1BA3" w:rsidP="00A6628E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Joshua Dickerson </w:t>
            </w:r>
          </w:p>
          <w:p w14:paraId="2C0125F5" w14:textId="77777777" w:rsidR="00EF1BA3" w:rsidRPr="00A6628E" w:rsidRDefault="00EF1BA3" w:rsidP="00A6628E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Brandon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Frayde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431A0357" w14:textId="77777777" w:rsidR="00EF1BA3" w:rsidRPr="00A6628E" w:rsidRDefault="00EF1BA3" w:rsidP="00A6628E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Jaron Gordon </w:t>
            </w:r>
          </w:p>
          <w:p w14:paraId="57FF0A8E" w14:textId="77777777" w:rsidR="00EF1BA3" w:rsidRPr="00A6628E" w:rsidRDefault="00EF1BA3" w:rsidP="00A6628E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Alissa Holiday </w:t>
            </w:r>
          </w:p>
          <w:p w14:paraId="6E44BD47" w14:textId="77777777" w:rsidR="00EF1BA3" w:rsidRPr="00A6628E" w:rsidRDefault="00EF1BA3" w:rsidP="00A6628E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Emma Mohawk </w:t>
            </w:r>
          </w:p>
          <w:p w14:paraId="5E1E48DF" w14:textId="77777777" w:rsidR="00EF1BA3" w:rsidRPr="00A6628E" w:rsidRDefault="00EF1BA3" w:rsidP="00A6628E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De’Asia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Morgan </w:t>
            </w:r>
          </w:p>
          <w:p w14:paraId="4ADE8B6C" w14:textId="77777777" w:rsidR="00EF1BA3" w:rsidRPr="00A6628E" w:rsidRDefault="00EF1BA3" w:rsidP="00A6628E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Jeffrey Rodriguez </w:t>
            </w:r>
          </w:p>
          <w:p w14:paraId="5697841A" w14:textId="77777777" w:rsidR="00EF1BA3" w:rsidRPr="00A6628E" w:rsidRDefault="00EF1BA3" w:rsidP="00A6628E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Kenneth Starkey </w:t>
            </w:r>
          </w:p>
          <w:p w14:paraId="0DB3B96F" w14:textId="77777777" w:rsidR="00EF1BA3" w:rsidRPr="00A6628E" w:rsidRDefault="00EF1BA3" w:rsidP="00A6628E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Shantranekia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Thomas </w:t>
            </w:r>
          </w:p>
          <w:p w14:paraId="4856C123" w14:textId="77777777" w:rsidR="00EF1BA3" w:rsidRDefault="00EF1BA3" w:rsidP="00A6628E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LaRente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’ Thompson </w:t>
            </w:r>
          </w:p>
          <w:p w14:paraId="5AE5F54E" w14:textId="77777777" w:rsidR="00EF1BA3" w:rsidRPr="00285F51" w:rsidRDefault="00EF1BA3" w:rsidP="00EF1BA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Jeremy Welch </w:t>
            </w:r>
          </w:p>
          <w:p w14:paraId="4300985D" w14:textId="77777777" w:rsidR="00EF1BA3" w:rsidRPr="00285F51" w:rsidRDefault="00EF1BA3" w:rsidP="00EF1BA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Erykah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Wilson </w:t>
            </w:r>
          </w:p>
          <w:p w14:paraId="08E1F843" w14:textId="77777777" w:rsidR="00EF1BA3" w:rsidRPr="00285F51" w:rsidRDefault="00EF1BA3" w:rsidP="00EF1BA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Jamarious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Wilson </w:t>
            </w:r>
          </w:p>
          <w:p w14:paraId="092A5A4C" w14:textId="5FFDD8F6" w:rsidR="00EF1BA3" w:rsidRPr="00285F51" w:rsidRDefault="00EF1BA3" w:rsidP="00EF1BA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Brittany Young</w:t>
            </w:r>
          </w:p>
        </w:tc>
        <w:tc>
          <w:tcPr>
            <w:tcW w:w="3329" w:type="dxa"/>
          </w:tcPr>
          <w:p w14:paraId="3782C7B3" w14:textId="77777777" w:rsidR="00EF1BA3" w:rsidRPr="00A6628E" w:rsidRDefault="00EF1BA3" w:rsidP="00A6628E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Jarodrick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Barnes </w:t>
            </w:r>
          </w:p>
          <w:p w14:paraId="2F3401E8" w14:textId="77777777" w:rsidR="00EF1BA3" w:rsidRPr="00A6628E" w:rsidRDefault="00EF1BA3" w:rsidP="00A6628E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Morgan Bassett </w:t>
            </w:r>
          </w:p>
          <w:p w14:paraId="7939FFFD" w14:textId="77777777" w:rsidR="00EF1BA3" w:rsidRPr="00A6628E" w:rsidRDefault="00EF1BA3" w:rsidP="00A6628E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Gillian Brown </w:t>
            </w:r>
          </w:p>
          <w:p w14:paraId="411E7D87" w14:textId="77777777" w:rsidR="00EF1BA3" w:rsidRPr="00A6628E" w:rsidRDefault="00EF1BA3" w:rsidP="00A6628E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Jadacia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Brown </w:t>
            </w:r>
          </w:p>
          <w:p w14:paraId="49C27E2E" w14:textId="77777777" w:rsidR="00EF1BA3" w:rsidRPr="00A6628E" w:rsidRDefault="00EF1BA3" w:rsidP="00A6628E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D’Terrious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Gilmore </w:t>
            </w:r>
          </w:p>
          <w:p w14:paraId="456F9842" w14:textId="77777777" w:rsidR="00EF1BA3" w:rsidRPr="00A6628E" w:rsidRDefault="00EF1BA3" w:rsidP="00A6628E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Makayla Grimes </w:t>
            </w:r>
          </w:p>
          <w:p w14:paraId="6530E4E1" w14:textId="77777777" w:rsidR="00EF1BA3" w:rsidRPr="00A6628E" w:rsidRDefault="00EF1BA3" w:rsidP="00A6628E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Ben Mohawk </w:t>
            </w:r>
          </w:p>
          <w:p w14:paraId="1FC981D4" w14:textId="77777777" w:rsidR="00EF1BA3" w:rsidRPr="00A6628E" w:rsidRDefault="00EF1BA3" w:rsidP="00A6628E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Zachary Newell </w:t>
            </w:r>
          </w:p>
          <w:p w14:paraId="10865FAF" w14:textId="77777777" w:rsidR="00EF1BA3" w:rsidRPr="00A6628E" w:rsidRDefault="00EF1BA3" w:rsidP="00A6628E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Christopher Pope </w:t>
            </w:r>
          </w:p>
          <w:p w14:paraId="1FF3CDE4" w14:textId="0E1182DC" w:rsidR="00EF1BA3" w:rsidRPr="00A6628E" w:rsidRDefault="00EF1BA3" w:rsidP="00425D98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Jaquereon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Skaggs </w:t>
            </w:r>
          </w:p>
        </w:tc>
      </w:tr>
      <w:tr w:rsidR="00D25F2A" w14:paraId="519E4CAA" w14:textId="77777777" w:rsidTr="00285F51">
        <w:trPr>
          <w:trHeight w:val="21"/>
        </w:trPr>
        <w:tc>
          <w:tcPr>
            <w:tcW w:w="2213" w:type="dxa"/>
            <w:vMerge/>
          </w:tcPr>
          <w:p w14:paraId="6A493198" w14:textId="77777777" w:rsidR="00D25F2A" w:rsidRDefault="00D25F2A" w:rsidP="00F70A76">
            <w:pPr>
              <w:spacing w:line="360" w:lineRule="auto"/>
              <w:rPr>
                <w:rFonts w:ascii="Estrangelo Edessa" w:hAnsi="Estrangelo Edessa" w:cs="Estrangelo Edessa"/>
                <w:b/>
                <w:sz w:val="24"/>
              </w:rPr>
            </w:pPr>
          </w:p>
        </w:tc>
        <w:tc>
          <w:tcPr>
            <w:tcW w:w="3328" w:type="dxa"/>
            <w:vMerge/>
          </w:tcPr>
          <w:p w14:paraId="1D618215" w14:textId="7CBA0BD1" w:rsidR="00D25F2A" w:rsidRPr="00285F51" w:rsidRDefault="00D25F2A" w:rsidP="00285F51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3328" w:type="dxa"/>
            <w:vMerge/>
          </w:tcPr>
          <w:p w14:paraId="40C82949" w14:textId="2F21B140" w:rsidR="00D25F2A" w:rsidRPr="00A6628E" w:rsidRDefault="00D25F2A" w:rsidP="00A6628E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sz w:val="24"/>
                <w:szCs w:val="24"/>
                <w:lang w:eastAsia="zh-CN"/>
              </w:rPr>
            </w:pPr>
          </w:p>
        </w:tc>
        <w:tc>
          <w:tcPr>
            <w:tcW w:w="3329" w:type="dxa"/>
          </w:tcPr>
          <w:p w14:paraId="15008FEE" w14:textId="730EE484" w:rsidR="00D25F2A" w:rsidRDefault="00D25F2A" w:rsidP="00F70A76">
            <w:pPr>
              <w:spacing w:line="360" w:lineRule="auto"/>
              <w:rPr>
                <w:rFonts w:ascii="Estrangelo Edessa" w:hAnsi="Estrangelo Edessa" w:cs="Estrangelo Edessa"/>
                <w:b/>
                <w:sz w:val="24"/>
              </w:rPr>
            </w:pPr>
          </w:p>
        </w:tc>
      </w:tr>
      <w:tr w:rsidR="00EF1BA3" w14:paraId="575274BB" w14:textId="77777777" w:rsidTr="00746F90">
        <w:trPr>
          <w:trHeight w:val="4115"/>
        </w:trPr>
        <w:tc>
          <w:tcPr>
            <w:tcW w:w="2213" w:type="dxa"/>
            <w:vMerge/>
          </w:tcPr>
          <w:p w14:paraId="40F0003B" w14:textId="77777777" w:rsidR="00EF1BA3" w:rsidRDefault="00EF1BA3" w:rsidP="00F70A76">
            <w:pPr>
              <w:spacing w:line="360" w:lineRule="auto"/>
              <w:rPr>
                <w:rFonts w:ascii="Estrangelo Edessa" w:hAnsi="Estrangelo Edessa" w:cs="Estrangelo Edessa"/>
                <w:b/>
                <w:sz w:val="24"/>
              </w:rPr>
            </w:pPr>
          </w:p>
        </w:tc>
        <w:tc>
          <w:tcPr>
            <w:tcW w:w="3328" w:type="dxa"/>
            <w:vMerge/>
          </w:tcPr>
          <w:p w14:paraId="6013E2D9" w14:textId="11549E31" w:rsidR="00EF1BA3" w:rsidRPr="00285F51" w:rsidRDefault="00EF1BA3" w:rsidP="00285F51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3328" w:type="dxa"/>
            <w:vMerge/>
          </w:tcPr>
          <w:p w14:paraId="75F27F69" w14:textId="5F932E9E" w:rsidR="00EF1BA3" w:rsidRPr="00A6628E" w:rsidRDefault="00EF1BA3" w:rsidP="00A6628E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sz w:val="24"/>
                <w:szCs w:val="24"/>
                <w:lang w:eastAsia="zh-CN"/>
              </w:rPr>
            </w:pPr>
          </w:p>
        </w:tc>
        <w:tc>
          <w:tcPr>
            <w:tcW w:w="3329" w:type="dxa"/>
          </w:tcPr>
          <w:p w14:paraId="5245B58B" w14:textId="08DEA2B0" w:rsidR="00EF1BA3" w:rsidRDefault="00EF1BA3" w:rsidP="00F70A76">
            <w:pPr>
              <w:spacing w:line="360" w:lineRule="auto"/>
              <w:rPr>
                <w:rFonts w:ascii="Estrangelo Edessa" w:hAnsi="Estrangelo Edessa" w:cs="Estrangelo Edessa"/>
                <w:b/>
                <w:sz w:val="24"/>
              </w:rPr>
            </w:pPr>
          </w:p>
        </w:tc>
      </w:tr>
      <w:tr w:rsidR="00D25F2A" w14:paraId="55E355E9" w14:textId="77777777" w:rsidTr="00285F51">
        <w:trPr>
          <w:trHeight w:val="21"/>
        </w:trPr>
        <w:tc>
          <w:tcPr>
            <w:tcW w:w="2213" w:type="dxa"/>
            <w:vMerge/>
          </w:tcPr>
          <w:p w14:paraId="6C81D44F" w14:textId="77777777" w:rsidR="00D25F2A" w:rsidRDefault="00D25F2A" w:rsidP="00F70A76">
            <w:pPr>
              <w:spacing w:line="360" w:lineRule="auto"/>
              <w:rPr>
                <w:rFonts w:ascii="Estrangelo Edessa" w:hAnsi="Estrangelo Edessa" w:cs="Estrangelo Edessa"/>
                <w:b/>
                <w:sz w:val="24"/>
              </w:rPr>
            </w:pPr>
          </w:p>
        </w:tc>
        <w:tc>
          <w:tcPr>
            <w:tcW w:w="3328" w:type="dxa"/>
            <w:vMerge/>
          </w:tcPr>
          <w:p w14:paraId="655AB0CE" w14:textId="423E54FF" w:rsidR="00D25F2A" w:rsidRPr="00285F51" w:rsidRDefault="00D25F2A" w:rsidP="00285F51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3328" w:type="dxa"/>
            <w:vMerge/>
          </w:tcPr>
          <w:p w14:paraId="633DB004" w14:textId="77777777" w:rsidR="00D25F2A" w:rsidRDefault="00D25F2A" w:rsidP="00F70A76">
            <w:pPr>
              <w:spacing w:line="360" w:lineRule="auto"/>
              <w:rPr>
                <w:rFonts w:ascii="Estrangelo Edessa" w:hAnsi="Estrangelo Edessa" w:cs="Estrangelo Edessa"/>
                <w:b/>
                <w:sz w:val="24"/>
              </w:rPr>
            </w:pPr>
          </w:p>
        </w:tc>
        <w:tc>
          <w:tcPr>
            <w:tcW w:w="3329" w:type="dxa"/>
          </w:tcPr>
          <w:p w14:paraId="4BBABCA1" w14:textId="4212C6A0" w:rsidR="00D25F2A" w:rsidRDefault="00D25F2A" w:rsidP="00F70A76">
            <w:pPr>
              <w:spacing w:line="360" w:lineRule="auto"/>
              <w:rPr>
                <w:rFonts w:ascii="Estrangelo Edessa" w:hAnsi="Estrangelo Edessa" w:cs="Estrangelo Edessa"/>
                <w:b/>
                <w:sz w:val="24"/>
              </w:rPr>
            </w:pPr>
          </w:p>
        </w:tc>
      </w:tr>
    </w:tbl>
    <w:p w14:paraId="790E8F0A" w14:textId="065804E3" w:rsidR="00EF1BA3" w:rsidRDefault="00EF1BA3">
      <w:pPr>
        <w:rPr>
          <w:rFonts w:ascii="Estrangelo Edessa" w:hAnsi="Estrangelo Edessa" w:cs="Estrangelo Edessa"/>
          <w:b/>
          <w:sz w:val="24"/>
        </w:rPr>
      </w:pPr>
    </w:p>
    <w:p w14:paraId="79C02DBC" w14:textId="77777777" w:rsidR="00EF1BA3" w:rsidRDefault="00EF1BA3">
      <w:pPr>
        <w:rPr>
          <w:rFonts w:ascii="Estrangelo Edessa" w:hAnsi="Estrangelo Edessa" w:cs="Estrangelo Edessa"/>
          <w:b/>
          <w:sz w:val="24"/>
        </w:rPr>
      </w:pPr>
      <w:r>
        <w:rPr>
          <w:rFonts w:ascii="Estrangelo Edessa" w:hAnsi="Estrangelo Edessa" w:cs="Estrangelo Edessa"/>
          <w:b/>
          <w:sz w:val="24"/>
        </w:rPr>
        <w:br w:type="page"/>
      </w:r>
    </w:p>
    <w:p w14:paraId="7739FAD0" w14:textId="77777777" w:rsidR="00F70A76" w:rsidRDefault="00F70A76">
      <w:pPr>
        <w:rPr>
          <w:rFonts w:ascii="Estrangelo Edessa" w:hAnsi="Estrangelo Edessa" w:cs="Estrangelo Edessa"/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3"/>
        <w:gridCol w:w="4992"/>
        <w:gridCol w:w="4993"/>
      </w:tblGrid>
      <w:tr w:rsidR="00425D98" w14:paraId="2EE7B31A" w14:textId="77777777" w:rsidTr="00425D98">
        <w:trPr>
          <w:trHeight w:val="522"/>
        </w:trPr>
        <w:tc>
          <w:tcPr>
            <w:tcW w:w="12198" w:type="dxa"/>
            <w:gridSpan w:val="3"/>
          </w:tcPr>
          <w:p w14:paraId="6BAC4043" w14:textId="77777777" w:rsidR="00425D98" w:rsidRPr="001364D8" w:rsidRDefault="00425D98" w:rsidP="001364D8">
            <w:pPr>
              <w:widowControl w:val="0"/>
              <w:autoSpaceDE w:val="0"/>
              <w:autoSpaceDN w:val="0"/>
              <w:adjustRightInd w:val="0"/>
              <w:spacing w:after="240" w:line="560" w:lineRule="atLeast"/>
              <w:jc w:val="center"/>
              <w:rPr>
                <w:rFonts w:ascii="Times" w:hAnsi="Times" w:cs="Times"/>
                <w:b/>
                <w:bCs/>
                <w:sz w:val="48"/>
                <w:szCs w:val="48"/>
              </w:rPr>
            </w:pPr>
            <w:r w:rsidRPr="001364D8">
              <w:rPr>
                <w:rFonts w:ascii="Times" w:hAnsi="Times" w:cs="Times"/>
                <w:b/>
                <w:bCs/>
                <w:sz w:val="48"/>
                <w:szCs w:val="48"/>
              </w:rPr>
              <w:t>Velma Jackson</w:t>
            </w:r>
          </w:p>
          <w:p w14:paraId="0FC5B61A" w14:textId="77777777" w:rsidR="00425D98" w:rsidRDefault="00425D98" w:rsidP="00F70A76">
            <w:pPr>
              <w:spacing w:line="360" w:lineRule="auto"/>
              <w:rPr>
                <w:rFonts w:ascii="Estrangelo Edessa" w:hAnsi="Estrangelo Edessa" w:cs="Estrangelo Edessa"/>
                <w:b/>
                <w:sz w:val="24"/>
              </w:rPr>
            </w:pPr>
          </w:p>
        </w:tc>
      </w:tr>
      <w:tr w:rsidR="00F70A76" w14:paraId="73EC33DE" w14:textId="77777777" w:rsidTr="00F70A76">
        <w:trPr>
          <w:trHeight w:val="546"/>
        </w:trPr>
        <w:tc>
          <w:tcPr>
            <w:tcW w:w="2213" w:type="dxa"/>
          </w:tcPr>
          <w:p w14:paraId="09CEB401" w14:textId="7B4BC5C8" w:rsidR="00F70A76" w:rsidRDefault="00F70A76" w:rsidP="00F70A76">
            <w:pPr>
              <w:spacing w:line="360" w:lineRule="auto"/>
              <w:rPr>
                <w:rFonts w:ascii="Estrangelo Edessa" w:hAnsi="Estrangelo Edessa" w:cs="Estrangelo Edessa"/>
                <w:b/>
                <w:sz w:val="24"/>
              </w:rPr>
            </w:pPr>
            <w:r>
              <w:rPr>
                <w:rFonts w:ascii="Estrangelo Edessa" w:hAnsi="Estrangelo Edessa" w:cs="Estrangelo Edessa"/>
                <w:b/>
                <w:sz w:val="24"/>
              </w:rPr>
              <w:t xml:space="preserve">Teacher </w:t>
            </w:r>
          </w:p>
        </w:tc>
        <w:tc>
          <w:tcPr>
            <w:tcW w:w="9985" w:type="dxa"/>
            <w:gridSpan w:val="2"/>
          </w:tcPr>
          <w:p w14:paraId="00AEF4C2" w14:textId="77777777" w:rsidR="00F85B74" w:rsidRPr="00712707" w:rsidRDefault="00F85B74" w:rsidP="00F70A76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712707">
              <w:rPr>
                <w:rFonts w:ascii="Times New Roman" w:hAnsi="Times New Roman" w:cs="Times New Roman"/>
                <w:sz w:val="24"/>
              </w:rPr>
              <w:t>Ms. Bettye Hughes</w:t>
            </w:r>
          </w:p>
          <w:p w14:paraId="52F0586B" w14:textId="77777777" w:rsidR="00F85B74" w:rsidRPr="00712707" w:rsidRDefault="00F85B74" w:rsidP="00F70A76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712707">
              <w:rPr>
                <w:rFonts w:ascii="Times New Roman" w:hAnsi="Times New Roman" w:cs="Times New Roman"/>
                <w:sz w:val="24"/>
              </w:rPr>
              <w:t xml:space="preserve">Joanna Thompson </w:t>
            </w:r>
          </w:p>
          <w:p w14:paraId="59DC4FBF" w14:textId="7780227F" w:rsidR="00F85B74" w:rsidRPr="00712707" w:rsidRDefault="00F85B74" w:rsidP="00F70A76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712707">
              <w:rPr>
                <w:rFonts w:ascii="Times New Roman" w:hAnsi="Times New Roman" w:cs="Times New Roman"/>
                <w:sz w:val="24"/>
              </w:rPr>
              <w:t xml:space="preserve">Shonda Archie </w:t>
            </w:r>
          </w:p>
        </w:tc>
      </w:tr>
      <w:tr w:rsidR="00712707" w14:paraId="188D5D6B" w14:textId="77777777" w:rsidTr="00746F90">
        <w:trPr>
          <w:trHeight w:val="4978"/>
        </w:trPr>
        <w:tc>
          <w:tcPr>
            <w:tcW w:w="2213" w:type="dxa"/>
          </w:tcPr>
          <w:p w14:paraId="478EB18D" w14:textId="697CE593" w:rsidR="00712707" w:rsidRDefault="00712707" w:rsidP="00F70A76">
            <w:pPr>
              <w:spacing w:line="360" w:lineRule="auto"/>
              <w:rPr>
                <w:rFonts w:ascii="Estrangelo Edessa" w:hAnsi="Estrangelo Edessa" w:cs="Estrangelo Edessa"/>
                <w:b/>
                <w:sz w:val="24"/>
              </w:rPr>
            </w:pPr>
            <w:r>
              <w:rPr>
                <w:rFonts w:ascii="Estrangelo Edessa" w:hAnsi="Estrangelo Edessa" w:cs="Estrangelo Edessa"/>
                <w:b/>
                <w:sz w:val="24"/>
              </w:rPr>
              <w:t>Students</w:t>
            </w:r>
          </w:p>
        </w:tc>
        <w:tc>
          <w:tcPr>
            <w:tcW w:w="4992" w:type="dxa"/>
          </w:tcPr>
          <w:p w14:paraId="11A18F96" w14:textId="77777777" w:rsidR="00712707" w:rsidRDefault="00712707" w:rsidP="00F70A76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712707">
              <w:rPr>
                <w:rFonts w:ascii="Times New Roman" w:hAnsi="Times New Roman" w:cs="Times New Roman"/>
                <w:sz w:val="24"/>
              </w:rPr>
              <w:t>Susan J</w:t>
            </w:r>
            <w:r>
              <w:rPr>
                <w:rFonts w:ascii="Times New Roman" w:hAnsi="Times New Roman" w:cs="Times New Roman"/>
                <w:sz w:val="24"/>
              </w:rPr>
              <w:t xml:space="preserve">ohnson </w:t>
            </w:r>
          </w:p>
          <w:p w14:paraId="5C7E8F75" w14:textId="77777777" w:rsidR="00712707" w:rsidRDefault="00712707" w:rsidP="00F70A76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Michael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Rosenthall</w:t>
            </w:r>
            <w:proofErr w:type="spellEnd"/>
          </w:p>
          <w:p w14:paraId="3B2ACD3C" w14:textId="77777777" w:rsidR="00712707" w:rsidRDefault="00712707" w:rsidP="00F70A76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Malerie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White</w:t>
            </w:r>
          </w:p>
          <w:p w14:paraId="2E742B99" w14:textId="77777777" w:rsidR="00712707" w:rsidRDefault="00712707" w:rsidP="00F70A76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Noelle Jennings</w:t>
            </w:r>
          </w:p>
          <w:p w14:paraId="17A999C6" w14:textId="77777777" w:rsidR="00712707" w:rsidRDefault="00712707" w:rsidP="00F70A76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Jaylan Towner</w:t>
            </w:r>
          </w:p>
          <w:p w14:paraId="2F10776A" w14:textId="77777777" w:rsidR="00712707" w:rsidRDefault="00712707" w:rsidP="00F70A76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Janaurius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Porter</w:t>
            </w:r>
          </w:p>
          <w:p w14:paraId="25C1D8A1" w14:textId="77777777" w:rsidR="00712707" w:rsidRDefault="00712707" w:rsidP="00F70A76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Kara Robinson </w:t>
            </w:r>
          </w:p>
          <w:p w14:paraId="18A05808" w14:textId="77777777" w:rsidR="00712707" w:rsidRDefault="00712707" w:rsidP="00F70A76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Kristina Williams</w:t>
            </w:r>
          </w:p>
          <w:p w14:paraId="5A5DDF94" w14:textId="77777777" w:rsidR="00712707" w:rsidRDefault="00712707" w:rsidP="00F70A76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Jessica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Jobe</w:t>
            </w:r>
            <w:proofErr w:type="spellEnd"/>
          </w:p>
          <w:p w14:paraId="5E572534" w14:textId="77777777" w:rsidR="00712707" w:rsidRDefault="00712707" w:rsidP="00F70A76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Courtney Richardson</w:t>
            </w:r>
          </w:p>
          <w:p w14:paraId="503B2012" w14:textId="77777777" w:rsidR="00712707" w:rsidRDefault="00712707" w:rsidP="00F70A76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Destiny Luckett</w:t>
            </w:r>
          </w:p>
          <w:p w14:paraId="11C66FBC" w14:textId="074A26C3" w:rsidR="00712707" w:rsidRDefault="00712707" w:rsidP="00F70A76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Corey Bacon</w:t>
            </w:r>
          </w:p>
        </w:tc>
        <w:tc>
          <w:tcPr>
            <w:tcW w:w="4993" w:type="dxa"/>
          </w:tcPr>
          <w:p w14:paraId="3D1122D9" w14:textId="3E4FADAC" w:rsidR="00712707" w:rsidRDefault="00712707" w:rsidP="00F70A76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Myia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Bacon</w:t>
            </w:r>
          </w:p>
          <w:p w14:paraId="2D9C2ABA" w14:textId="77777777" w:rsidR="00712707" w:rsidRDefault="00712707" w:rsidP="00F70A76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Daysia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Kennedy</w:t>
            </w:r>
          </w:p>
          <w:p w14:paraId="71FA5F79" w14:textId="77777777" w:rsidR="00712707" w:rsidRDefault="00712707" w:rsidP="00F70A76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Ariel Johnson</w:t>
            </w:r>
          </w:p>
          <w:p w14:paraId="49DE3662" w14:textId="77777777" w:rsidR="00712707" w:rsidRDefault="00712707" w:rsidP="00F70A76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Tamera Jackson</w:t>
            </w:r>
          </w:p>
          <w:p w14:paraId="642F302D" w14:textId="77777777" w:rsidR="00712707" w:rsidRDefault="00712707" w:rsidP="00F70A76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Catrina Bates</w:t>
            </w:r>
          </w:p>
          <w:p w14:paraId="630CE27C" w14:textId="77777777" w:rsidR="00712707" w:rsidRPr="00712707" w:rsidRDefault="00712707" w:rsidP="00F70A76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Victoria Ollie </w:t>
            </w:r>
          </w:p>
          <w:p w14:paraId="0059AB5B" w14:textId="77777777" w:rsidR="00712707" w:rsidRDefault="00712707" w:rsidP="00F70A76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Tommy Conway</w:t>
            </w:r>
          </w:p>
          <w:p w14:paraId="0B0F82A6" w14:textId="77777777" w:rsidR="00712707" w:rsidRDefault="00712707" w:rsidP="00F70A76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Kayla Olive</w:t>
            </w:r>
          </w:p>
          <w:p w14:paraId="6D13E3CF" w14:textId="77777777" w:rsidR="00712707" w:rsidRDefault="00712707" w:rsidP="00F70A76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Kyla Harris</w:t>
            </w:r>
          </w:p>
          <w:p w14:paraId="2F176BAF" w14:textId="77777777" w:rsidR="00712707" w:rsidRDefault="00712707" w:rsidP="00F70A76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Zhareiyah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McCoy</w:t>
            </w:r>
          </w:p>
          <w:p w14:paraId="308AEE12" w14:textId="77777777" w:rsidR="00712707" w:rsidRDefault="00712707" w:rsidP="00F70A76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Mieyah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Garrett</w:t>
            </w:r>
          </w:p>
          <w:p w14:paraId="483E4943" w14:textId="5CDBE5AE" w:rsidR="00712707" w:rsidRPr="00712707" w:rsidRDefault="00712707" w:rsidP="00F70A76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Shannon Sims</w:t>
            </w:r>
          </w:p>
        </w:tc>
      </w:tr>
    </w:tbl>
    <w:p w14:paraId="02458FB1" w14:textId="4C785228" w:rsidR="00F70A76" w:rsidRDefault="00F70A76">
      <w:pPr>
        <w:rPr>
          <w:rFonts w:ascii="Estrangelo Edessa" w:hAnsi="Estrangelo Edessa" w:cs="Estrangelo Edessa"/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3"/>
        <w:gridCol w:w="3328"/>
        <w:gridCol w:w="3328"/>
        <w:gridCol w:w="3329"/>
      </w:tblGrid>
      <w:tr w:rsidR="0009338F" w14:paraId="0D34B154" w14:textId="77777777" w:rsidTr="0009338F">
        <w:trPr>
          <w:trHeight w:val="522"/>
        </w:trPr>
        <w:tc>
          <w:tcPr>
            <w:tcW w:w="12198" w:type="dxa"/>
            <w:gridSpan w:val="4"/>
          </w:tcPr>
          <w:p w14:paraId="1E3909AB" w14:textId="7B70D318" w:rsidR="0009338F" w:rsidRPr="0009338F" w:rsidRDefault="0009338F" w:rsidP="001364D8">
            <w:pPr>
              <w:widowControl w:val="0"/>
              <w:autoSpaceDE w:val="0"/>
              <w:autoSpaceDN w:val="0"/>
              <w:adjustRightInd w:val="0"/>
              <w:spacing w:after="240" w:line="560" w:lineRule="atLeas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364D8">
              <w:rPr>
                <w:rFonts w:ascii="Times" w:hAnsi="Times" w:cs="Times"/>
                <w:b/>
                <w:bCs/>
                <w:sz w:val="48"/>
                <w:szCs w:val="48"/>
              </w:rPr>
              <w:lastRenderedPageBreak/>
              <w:t>FOREST HILL HIGH SCHOOL</w:t>
            </w:r>
          </w:p>
        </w:tc>
      </w:tr>
      <w:tr w:rsidR="00F70A76" w14:paraId="61E62180" w14:textId="77777777" w:rsidTr="00F70A76">
        <w:trPr>
          <w:trHeight w:val="546"/>
        </w:trPr>
        <w:tc>
          <w:tcPr>
            <w:tcW w:w="2213" w:type="dxa"/>
          </w:tcPr>
          <w:p w14:paraId="39838C94" w14:textId="5FFD34F8" w:rsidR="00F70A76" w:rsidRDefault="00F70A76" w:rsidP="00F70A76">
            <w:pPr>
              <w:spacing w:line="360" w:lineRule="auto"/>
              <w:rPr>
                <w:rFonts w:ascii="Estrangelo Edessa" w:hAnsi="Estrangelo Edessa" w:cs="Estrangelo Edessa"/>
                <w:b/>
                <w:sz w:val="24"/>
              </w:rPr>
            </w:pPr>
            <w:r>
              <w:rPr>
                <w:rFonts w:ascii="Estrangelo Edessa" w:hAnsi="Estrangelo Edessa" w:cs="Estrangelo Edessa"/>
                <w:b/>
                <w:sz w:val="24"/>
              </w:rPr>
              <w:t xml:space="preserve">Teacher </w:t>
            </w:r>
            <w:r w:rsidR="001364D8">
              <w:rPr>
                <w:rFonts w:ascii="Estrangelo Edessa" w:hAnsi="Estrangelo Edessa" w:cs="Estrangelo Edessa"/>
                <w:b/>
                <w:sz w:val="24"/>
              </w:rPr>
              <w:t>(2)</w:t>
            </w:r>
          </w:p>
        </w:tc>
        <w:tc>
          <w:tcPr>
            <w:tcW w:w="9985" w:type="dxa"/>
            <w:gridSpan w:val="3"/>
          </w:tcPr>
          <w:p w14:paraId="5A11AA25" w14:textId="77777777" w:rsidR="0009338F" w:rsidRDefault="0009338F" w:rsidP="0009338F">
            <w:proofErr w:type="spellStart"/>
            <w:r>
              <w:t>Tancia</w:t>
            </w:r>
            <w:proofErr w:type="spellEnd"/>
            <w:r>
              <w:t xml:space="preserve"> Boone </w:t>
            </w:r>
          </w:p>
          <w:p w14:paraId="06B4D1ED" w14:textId="18D2E4FF" w:rsidR="00F70A76" w:rsidRPr="0009338F" w:rsidRDefault="0009338F" w:rsidP="0009338F">
            <w:r>
              <w:t xml:space="preserve">Lucy Martin </w:t>
            </w:r>
          </w:p>
        </w:tc>
      </w:tr>
      <w:tr w:rsidR="00126226" w14:paraId="0E2EF229" w14:textId="77777777" w:rsidTr="00746F90">
        <w:trPr>
          <w:trHeight w:val="2054"/>
        </w:trPr>
        <w:tc>
          <w:tcPr>
            <w:tcW w:w="2213" w:type="dxa"/>
          </w:tcPr>
          <w:p w14:paraId="54A01260" w14:textId="0FE5F679" w:rsidR="00126226" w:rsidRDefault="00126226" w:rsidP="00F70A76">
            <w:pPr>
              <w:spacing w:line="360" w:lineRule="auto"/>
              <w:rPr>
                <w:rFonts w:ascii="Estrangelo Edessa" w:hAnsi="Estrangelo Edessa" w:cs="Estrangelo Edessa"/>
                <w:b/>
                <w:sz w:val="24"/>
              </w:rPr>
            </w:pPr>
            <w:r>
              <w:rPr>
                <w:rFonts w:ascii="Estrangelo Edessa" w:hAnsi="Estrangelo Edessa" w:cs="Estrangelo Edessa"/>
                <w:b/>
                <w:sz w:val="24"/>
              </w:rPr>
              <w:t>Students (15)</w:t>
            </w:r>
          </w:p>
        </w:tc>
        <w:tc>
          <w:tcPr>
            <w:tcW w:w="3328" w:type="dxa"/>
          </w:tcPr>
          <w:p w14:paraId="3783292D" w14:textId="77777777" w:rsidR="00126226" w:rsidRDefault="00126226" w:rsidP="00F70A76">
            <w:pPr>
              <w:spacing w:line="360" w:lineRule="auto"/>
              <w:rPr>
                <w:rFonts w:ascii="Estrangelo Edessa" w:hAnsi="Estrangelo Edessa" w:cs="Estrangelo Edessa"/>
                <w:b/>
                <w:sz w:val="24"/>
              </w:rPr>
            </w:pPr>
            <w:r w:rsidRPr="006211A5">
              <w:t>Austin Westmoreland</w:t>
            </w:r>
          </w:p>
          <w:p w14:paraId="3DCF6A88" w14:textId="77777777" w:rsidR="00126226" w:rsidRDefault="00126226" w:rsidP="00F70A76">
            <w:pPr>
              <w:spacing w:line="360" w:lineRule="auto"/>
              <w:rPr>
                <w:rFonts w:ascii="Estrangelo Edessa" w:hAnsi="Estrangelo Edessa" w:cs="Estrangelo Edessa"/>
                <w:b/>
                <w:sz w:val="24"/>
              </w:rPr>
            </w:pPr>
            <w:r w:rsidRPr="006211A5">
              <w:t>Daniel Brown</w:t>
            </w:r>
          </w:p>
          <w:p w14:paraId="5936AC4F" w14:textId="77777777" w:rsidR="00126226" w:rsidRDefault="00126226" w:rsidP="00F70A76">
            <w:pPr>
              <w:spacing w:line="360" w:lineRule="auto"/>
              <w:rPr>
                <w:rFonts w:ascii="Estrangelo Edessa" w:hAnsi="Estrangelo Edessa" w:cs="Estrangelo Edessa"/>
                <w:b/>
                <w:sz w:val="24"/>
              </w:rPr>
            </w:pPr>
            <w:proofErr w:type="spellStart"/>
            <w:r w:rsidRPr="006211A5">
              <w:t>Sylvionna</w:t>
            </w:r>
            <w:proofErr w:type="spellEnd"/>
            <w:r w:rsidRPr="006211A5">
              <w:t xml:space="preserve"> Horton</w:t>
            </w:r>
          </w:p>
          <w:p w14:paraId="217D48CA" w14:textId="77777777" w:rsidR="00126226" w:rsidRDefault="00126226" w:rsidP="00F70A76">
            <w:pPr>
              <w:spacing w:line="360" w:lineRule="auto"/>
              <w:rPr>
                <w:rFonts w:ascii="Estrangelo Edessa" w:hAnsi="Estrangelo Edessa" w:cs="Estrangelo Edessa"/>
                <w:b/>
                <w:sz w:val="24"/>
              </w:rPr>
            </w:pPr>
            <w:r w:rsidRPr="006211A5">
              <w:t>Veronica Williamson</w:t>
            </w:r>
          </w:p>
          <w:p w14:paraId="6CB3F8CA" w14:textId="5E5E2B0C" w:rsidR="00126226" w:rsidRDefault="00126226" w:rsidP="00F70A76">
            <w:pPr>
              <w:spacing w:line="360" w:lineRule="auto"/>
              <w:rPr>
                <w:rFonts w:ascii="Estrangelo Edessa" w:hAnsi="Estrangelo Edessa" w:cs="Estrangelo Edessa"/>
                <w:b/>
                <w:sz w:val="24"/>
              </w:rPr>
            </w:pPr>
            <w:proofErr w:type="spellStart"/>
            <w:r w:rsidRPr="006211A5">
              <w:t>LaPorsha</w:t>
            </w:r>
            <w:proofErr w:type="spellEnd"/>
            <w:r w:rsidRPr="006211A5">
              <w:t xml:space="preserve"> Nelson</w:t>
            </w:r>
          </w:p>
        </w:tc>
        <w:tc>
          <w:tcPr>
            <w:tcW w:w="3328" w:type="dxa"/>
          </w:tcPr>
          <w:p w14:paraId="4CD8F1F8" w14:textId="77777777" w:rsidR="00126226" w:rsidRDefault="00126226" w:rsidP="00F70A76">
            <w:pPr>
              <w:spacing w:line="360" w:lineRule="auto"/>
              <w:rPr>
                <w:rFonts w:ascii="Estrangelo Edessa" w:hAnsi="Estrangelo Edessa" w:cs="Estrangelo Edessa"/>
                <w:b/>
                <w:sz w:val="24"/>
              </w:rPr>
            </w:pPr>
            <w:proofErr w:type="spellStart"/>
            <w:r w:rsidRPr="009456E1">
              <w:t>Shavon</w:t>
            </w:r>
            <w:proofErr w:type="spellEnd"/>
            <w:r w:rsidRPr="009456E1">
              <w:t xml:space="preserve"> Pearson</w:t>
            </w:r>
          </w:p>
          <w:p w14:paraId="39C7A5D7" w14:textId="77777777" w:rsidR="00126226" w:rsidRDefault="00126226" w:rsidP="00F70A76">
            <w:pPr>
              <w:spacing w:line="360" w:lineRule="auto"/>
              <w:rPr>
                <w:rFonts w:ascii="Estrangelo Edessa" w:hAnsi="Estrangelo Edessa" w:cs="Estrangelo Edessa"/>
                <w:b/>
                <w:sz w:val="24"/>
              </w:rPr>
            </w:pPr>
            <w:r w:rsidRPr="009456E1">
              <w:t xml:space="preserve">Jillian Washington </w:t>
            </w:r>
          </w:p>
          <w:p w14:paraId="3B31EE6A" w14:textId="77777777" w:rsidR="00126226" w:rsidRDefault="00126226" w:rsidP="00F70A76">
            <w:pPr>
              <w:spacing w:line="360" w:lineRule="auto"/>
              <w:rPr>
                <w:rFonts w:ascii="Estrangelo Edessa" w:hAnsi="Estrangelo Edessa" w:cs="Estrangelo Edessa"/>
                <w:b/>
                <w:sz w:val="24"/>
              </w:rPr>
            </w:pPr>
            <w:r w:rsidRPr="009456E1">
              <w:t xml:space="preserve">Makayla </w:t>
            </w:r>
            <w:proofErr w:type="spellStart"/>
            <w:r w:rsidRPr="009456E1">
              <w:t>Sumler</w:t>
            </w:r>
            <w:proofErr w:type="spellEnd"/>
          </w:p>
          <w:p w14:paraId="05943306" w14:textId="77777777" w:rsidR="00126226" w:rsidRDefault="00126226" w:rsidP="00F70A76">
            <w:pPr>
              <w:spacing w:line="360" w:lineRule="auto"/>
              <w:rPr>
                <w:rFonts w:ascii="Estrangelo Edessa" w:hAnsi="Estrangelo Edessa" w:cs="Estrangelo Edessa"/>
                <w:b/>
                <w:sz w:val="24"/>
              </w:rPr>
            </w:pPr>
            <w:r w:rsidRPr="009456E1">
              <w:t>Wendy Thurmond,</w:t>
            </w:r>
          </w:p>
          <w:p w14:paraId="4F5C5558" w14:textId="217630D8" w:rsidR="00126226" w:rsidRDefault="00126226" w:rsidP="00F70A76">
            <w:pPr>
              <w:spacing w:line="360" w:lineRule="auto"/>
              <w:rPr>
                <w:rFonts w:ascii="Estrangelo Edessa" w:hAnsi="Estrangelo Edessa" w:cs="Estrangelo Edessa"/>
                <w:b/>
                <w:sz w:val="24"/>
              </w:rPr>
            </w:pPr>
            <w:proofErr w:type="spellStart"/>
            <w:r w:rsidRPr="009456E1">
              <w:t>Jemuel</w:t>
            </w:r>
            <w:proofErr w:type="spellEnd"/>
            <w:r w:rsidRPr="009456E1">
              <w:t xml:space="preserve"> Gates</w:t>
            </w:r>
          </w:p>
        </w:tc>
        <w:tc>
          <w:tcPr>
            <w:tcW w:w="3329" w:type="dxa"/>
          </w:tcPr>
          <w:p w14:paraId="2E1022FE" w14:textId="77777777" w:rsidR="00126226" w:rsidRDefault="00126226" w:rsidP="00F70A76">
            <w:pPr>
              <w:spacing w:line="360" w:lineRule="auto"/>
              <w:rPr>
                <w:rFonts w:ascii="Estrangelo Edessa" w:hAnsi="Estrangelo Edessa" w:cs="Estrangelo Edessa"/>
                <w:b/>
                <w:sz w:val="24"/>
              </w:rPr>
            </w:pPr>
            <w:proofErr w:type="spellStart"/>
            <w:r w:rsidRPr="000B365D">
              <w:t>Myeshia</w:t>
            </w:r>
            <w:proofErr w:type="spellEnd"/>
            <w:r w:rsidRPr="000B365D">
              <w:t xml:space="preserve"> Moore</w:t>
            </w:r>
          </w:p>
          <w:p w14:paraId="3C1B37FA" w14:textId="77777777" w:rsidR="00126226" w:rsidRDefault="00126226" w:rsidP="00F70A76">
            <w:pPr>
              <w:spacing w:line="360" w:lineRule="auto"/>
              <w:rPr>
                <w:rFonts w:ascii="Estrangelo Edessa" w:hAnsi="Estrangelo Edessa" w:cs="Estrangelo Edessa"/>
                <w:b/>
                <w:sz w:val="24"/>
              </w:rPr>
            </w:pPr>
            <w:r w:rsidRPr="000B365D">
              <w:t>Melvin Wilson</w:t>
            </w:r>
          </w:p>
          <w:p w14:paraId="7B3F3328" w14:textId="77777777" w:rsidR="00126226" w:rsidRDefault="00126226" w:rsidP="00F70A76">
            <w:pPr>
              <w:spacing w:line="360" w:lineRule="auto"/>
              <w:rPr>
                <w:rFonts w:ascii="Estrangelo Edessa" w:hAnsi="Estrangelo Edessa" w:cs="Estrangelo Edessa"/>
                <w:b/>
                <w:sz w:val="24"/>
              </w:rPr>
            </w:pPr>
            <w:r w:rsidRPr="000B365D">
              <w:t>Austin Young</w:t>
            </w:r>
          </w:p>
          <w:p w14:paraId="429A6E5B" w14:textId="77777777" w:rsidR="00126226" w:rsidRDefault="00126226" w:rsidP="00F70A76">
            <w:pPr>
              <w:spacing w:line="360" w:lineRule="auto"/>
              <w:rPr>
                <w:rFonts w:ascii="Estrangelo Edessa" w:hAnsi="Estrangelo Edessa" w:cs="Estrangelo Edessa"/>
                <w:b/>
                <w:sz w:val="24"/>
              </w:rPr>
            </w:pPr>
            <w:r w:rsidRPr="000B365D">
              <w:t>Gloria Lewis</w:t>
            </w:r>
          </w:p>
          <w:p w14:paraId="1BEDD5C7" w14:textId="39887765" w:rsidR="00126226" w:rsidRDefault="00126226" w:rsidP="00F70A76">
            <w:pPr>
              <w:spacing w:line="360" w:lineRule="auto"/>
              <w:rPr>
                <w:rFonts w:ascii="Estrangelo Edessa" w:hAnsi="Estrangelo Edessa" w:cs="Estrangelo Edessa"/>
                <w:b/>
                <w:sz w:val="24"/>
              </w:rPr>
            </w:pPr>
            <w:r w:rsidRPr="000B365D">
              <w:t>Austin Young</w:t>
            </w:r>
          </w:p>
        </w:tc>
      </w:tr>
    </w:tbl>
    <w:p w14:paraId="3A0CD195" w14:textId="2FA93CFA" w:rsidR="00664B5A" w:rsidRDefault="00664B5A">
      <w:pPr>
        <w:rPr>
          <w:rFonts w:ascii="Estrangelo Edessa" w:hAnsi="Estrangelo Edessa" w:cs="Estrangelo Edessa"/>
          <w:b/>
          <w:sz w:val="24"/>
        </w:rPr>
      </w:pPr>
    </w:p>
    <w:p w14:paraId="0A94FFD1" w14:textId="77777777" w:rsidR="00664B5A" w:rsidRDefault="00664B5A">
      <w:pPr>
        <w:rPr>
          <w:rFonts w:ascii="Estrangelo Edessa" w:hAnsi="Estrangelo Edessa" w:cs="Estrangelo Edessa"/>
          <w:b/>
          <w:sz w:val="24"/>
        </w:rPr>
      </w:pPr>
      <w:r>
        <w:rPr>
          <w:rFonts w:ascii="Estrangelo Edessa" w:hAnsi="Estrangelo Edessa" w:cs="Estrangelo Edessa"/>
          <w:b/>
          <w:sz w:val="24"/>
        </w:rPr>
        <w:br w:type="page"/>
      </w:r>
    </w:p>
    <w:p w14:paraId="4CCB55D9" w14:textId="77777777" w:rsidR="00F70A76" w:rsidRDefault="00F70A76">
      <w:pPr>
        <w:rPr>
          <w:rFonts w:ascii="Estrangelo Edessa" w:hAnsi="Estrangelo Edessa" w:cs="Estrangelo Edessa"/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3"/>
        <w:gridCol w:w="3328"/>
        <w:gridCol w:w="3328"/>
        <w:gridCol w:w="3329"/>
      </w:tblGrid>
      <w:tr w:rsidR="0009338F" w14:paraId="3617D89E" w14:textId="77777777" w:rsidTr="0009338F">
        <w:trPr>
          <w:trHeight w:val="522"/>
        </w:trPr>
        <w:tc>
          <w:tcPr>
            <w:tcW w:w="12198" w:type="dxa"/>
            <w:gridSpan w:val="4"/>
          </w:tcPr>
          <w:p w14:paraId="27104445" w14:textId="042D3469" w:rsidR="0009338F" w:rsidRPr="0009338F" w:rsidRDefault="0009338F" w:rsidP="001364D8">
            <w:pPr>
              <w:widowControl w:val="0"/>
              <w:autoSpaceDE w:val="0"/>
              <w:autoSpaceDN w:val="0"/>
              <w:adjustRightInd w:val="0"/>
              <w:spacing w:after="240" w:line="560" w:lineRule="atLeast"/>
              <w:jc w:val="center"/>
              <w:rPr>
                <w:rFonts w:ascii="Times" w:hAnsi="Times" w:cs="Times"/>
                <w:sz w:val="24"/>
                <w:szCs w:val="24"/>
              </w:rPr>
            </w:pPr>
            <w:r>
              <w:rPr>
                <w:rFonts w:ascii="Times" w:hAnsi="Times" w:cs="Times"/>
                <w:b/>
                <w:bCs/>
                <w:sz w:val="48"/>
                <w:szCs w:val="48"/>
              </w:rPr>
              <w:t>Canton High School</w:t>
            </w:r>
          </w:p>
        </w:tc>
      </w:tr>
      <w:tr w:rsidR="00F70A76" w14:paraId="7DCE92E0" w14:textId="77777777" w:rsidTr="00F70A76">
        <w:trPr>
          <w:trHeight w:val="546"/>
        </w:trPr>
        <w:tc>
          <w:tcPr>
            <w:tcW w:w="2213" w:type="dxa"/>
          </w:tcPr>
          <w:p w14:paraId="4BDDFF2A" w14:textId="02F2C8BF" w:rsidR="00F70A76" w:rsidRDefault="00F70A76" w:rsidP="00F70A76">
            <w:pPr>
              <w:spacing w:line="360" w:lineRule="auto"/>
              <w:rPr>
                <w:rFonts w:ascii="Estrangelo Edessa" w:hAnsi="Estrangelo Edessa" w:cs="Estrangelo Edessa"/>
                <w:b/>
                <w:sz w:val="24"/>
              </w:rPr>
            </w:pPr>
            <w:r>
              <w:rPr>
                <w:rFonts w:ascii="Estrangelo Edessa" w:hAnsi="Estrangelo Edessa" w:cs="Estrangelo Edessa"/>
                <w:b/>
                <w:sz w:val="24"/>
              </w:rPr>
              <w:t xml:space="preserve">Teacher </w:t>
            </w:r>
            <w:r w:rsidR="001364D8">
              <w:rPr>
                <w:rFonts w:ascii="Estrangelo Edessa" w:hAnsi="Estrangelo Edessa" w:cs="Estrangelo Edessa"/>
                <w:b/>
                <w:sz w:val="24"/>
              </w:rPr>
              <w:t>(2)</w:t>
            </w:r>
          </w:p>
        </w:tc>
        <w:tc>
          <w:tcPr>
            <w:tcW w:w="9985" w:type="dxa"/>
            <w:gridSpan w:val="3"/>
          </w:tcPr>
          <w:p w14:paraId="5123526B" w14:textId="77777777" w:rsidR="0009338F" w:rsidRDefault="0009338F" w:rsidP="0009338F">
            <w:pPr>
              <w:widowControl w:val="0"/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Mr. Jamel Boatman</w:t>
            </w:r>
          </w:p>
          <w:p w14:paraId="1E92B8F7" w14:textId="46DB3C72" w:rsidR="00F70A76" w:rsidRPr="0009338F" w:rsidRDefault="0009338F" w:rsidP="0009338F">
            <w:pPr>
              <w:widowControl w:val="0"/>
              <w:autoSpaceDE w:val="0"/>
              <w:autoSpaceDN w:val="0"/>
              <w:adjustRightInd w:val="0"/>
              <w:spacing w:after="240" w:line="380" w:lineRule="atLeast"/>
              <w:rPr>
                <w:rFonts w:ascii="Times" w:hAnsi="Times" w:cs="Times"/>
                <w:sz w:val="24"/>
                <w:szCs w:val="24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 xml:space="preserve">Mrs. Salma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Abdo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 </w:t>
            </w:r>
          </w:p>
        </w:tc>
      </w:tr>
      <w:tr w:rsidR="00664B5A" w14:paraId="5164A984" w14:textId="77777777" w:rsidTr="00746F90">
        <w:trPr>
          <w:trHeight w:val="5720"/>
        </w:trPr>
        <w:tc>
          <w:tcPr>
            <w:tcW w:w="2213" w:type="dxa"/>
          </w:tcPr>
          <w:p w14:paraId="78E58F96" w14:textId="370BEFD9" w:rsidR="00664B5A" w:rsidRDefault="00664B5A" w:rsidP="00F70A76">
            <w:pPr>
              <w:spacing w:line="360" w:lineRule="auto"/>
              <w:rPr>
                <w:rFonts w:ascii="Estrangelo Edessa" w:hAnsi="Estrangelo Edessa" w:cs="Estrangelo Edessa"/>
                <w:b/>
                <w:sz w:val="24"/>
              </w:rPr>
            </w:pPr>
            <w:r>
              <w:rPr>
                <w:rFonts w:ascii="Estrangelo Edessa" w:hAnsi="Estrangelo Edessa" w:cs="Estrangelo Edessa"/>
                <w:b/>
                <w:sz w:val="24"/>
              </w:rPr>
              <w:t>Students (32)</w:t>
            </w:r>
          </w:p>
        </w:tc>
        <w:tc>
          <w:tcPr>
            <w:tcW w:w="3328" w:type="dxa"/>
          </w:tcPr>
          <w:p w14:paraId="65DF47C1" w14:textId="77777777" w:rsidR="00664B5A" w:rsidRPr="0009338F" w:rsidRDefault="00664B5A" w:rsidP="0009338F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" w:hAnsi="Times" w:cs="Times"/>
                <w:b/>
                <w:bCs/>
                <w:sz w:val="24"/>
                <w:szCs w:val="24"/>
              </w:rPr>
              <w:t>Myquashia</w:t>
            </w:r>
            <w:proofErr w:type="spellEnd"/>
            <w:r>
              <w:rPr>
                <w:rFonts w:ascii="Times" w:hAnsi="Times" w:cs="Times"/>
                <w:b/>
                <w:bCs/>
                <w:sz w:val="24"/>
                <w:szCs w:val="24"/>
              </w:rPr>
              <w:t xml:space="preserve"> Anderson </w:t>
            </w:r>
          </w:p>
          <w:p w14:paraId="41D09B08" w14:textId="77777777" w:rsidR="00664B5A" w:rsidRPr="0009338F" w:rsidRDefault="00664B5A" w:rsidP="0009338F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" w:hAnsi="Times" w:cs="Times"/>
                <w:b/>
                <w:bCs/>
                <w:sz w:val="24"/>
                <w:szCs w:val="24"/>
              </w:rPr>
              <w:t>Dyamond</w:t>
            </w:r>
            <w:proofErr w:type="spellEnd"/>
            <w:r>
              <w:rPr>
                <w:rFonts w:ascii="Times" w:hAnsi="Times" w:cs="Times"/>
                <w:b/>
                <w:bCs/>
                <w:sz w:val="24"/>
                <w:szCs w:val="24"/>
              </w:rPr>
              <w:t xml:space="preserve"> Anthony </w:t>
            </w:r>
          </w:p>
          <w:p w14:paraId="7AD850E1" w14:textId="77777777" w:rsidR="00664B5A" w:rsidRPr="0009338F" w:rsidRDefault="00664B5A" w:rsidP="0009338F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" w:hAnsi="Times" w:cs="Times"/>
                <w:b/>
                <w:bCs/>
                <w:sz w:val="24"/>
                <w:szCs w:val="24"/>
              </w:rPr>
              <w:t>Ardajha</w:t>
            </w:r>
            <w:proofErr w:type="spellEnd"/>
            <w:r>
              <w:rPr>
                <w:rFonts w:ascii="Times" w:hAnsi="Times" w:cs="Times"/>
                <w:b/>
                <w:bCs/>
                <w:sz w:val="24"/>
                <w:szCs w:val="24"/>
              </w:rPr>
              <w:t xml:space="preserve"> Brooks </w:t>
            </w:r>
          </w:p>
          <w:p w14:paraId="57A3B2CF" w14:textId="77777777" w:rsidR="00664B5A" w:rsidRPr="0009338F" w:rsidRDefault="00664B5A" w:rsidP="0009338F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" w:hAnsi="Times" w:cs="Times"/>
                <w:b/>
                <w:bCs/>
                <w:sz w:val="24"/>
                <w:szCs w:val="24"/>
              </w:rPr>
              <w:t>Jamarius</w:t>
            </w:r>
            <w:proofErr w:type="spellEnd"/>
            <w:r>
              <w:rPr>
                <w:rFonts w:ascii="Times" w:hAnsi="Times" w:cs="Times"/>
                <w:b/>
                <w:bCs/>
                <w:sz w:val="24"/>
                <w:szCs w:val="24"/>
              </w:rPr>
              <w:t xml:space="preserve"> Brown </w:t>
            </w:r>
          </w:p>
          <w:p w14:paraId="3E0F9EC5" w14:textId="77777777" w:rsidR="00664B5A" w:rsidRPr="0009338F" w:rsidRDefault="00664B5A" w:rsidP="0009338F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" w:hAnsi="Times" w:cs="Times"/>
                <w:b/>
                <w:bCs/>
                <w:sz w:val="24"/>
                <w:szCs w:val="24"/>
              </w:rPr>
              <w:t>Kendontre</w:t>
            </w:r>
            <w:proofErr w:type="spellEnd"/>
            <w:r>
              <w:rPr>
                <w:rFonts w:ascii="Times" w:hAnsi="Times" w:cs="Times"/>
                <w:b/>
                <w:bCs/>
                <w:sz w:val="24"/>
                <w:szCs w:val="24"/>
              </w:rPr>
              <w:t xml:space="preserve"> Brown </w:t>
            </w:r>
          </w:p>
          <w:p w14:paraId="784AB0CC" w14:textId="77777777" w:rsidR="00664B5A" w:rsidRPr="0009338F" w:rsidRDefault="00664B5A" w:rsidP="0009338F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" w:hAnsi="Times" w:cs="Times"/>
                <w:b/>
                <w:bCs/>
                <w:sz w:val="24"/>
                <w:szCs w:val="24"/>
              </w:rPr>
              <w:t>Niketa</w:t>
            </w:r>
            <w:proofErr w:type="spellEnd"/>
            <w:r>
              <w:rPr>
                <w:rFonts w:ascii="Times" w:hAnsi="Times" w:cs="Times"/>
                <w:b/>
                <w:bCs/>
                <w:sz w:val="24"/>
                <w:szCs w:val="24"/>
              </w:rPr>
              <w:t xml:space="preserve"> Brown </w:t>
            </w:r>
          </w:p>
          <w:p w14:paraId="646D7C04" w14:textId="77777777" w:rsidR="00664B5A" w:rsidRPr="0009338F" w:rsidRDefault="00664B5A" w:rsidP="0009338F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sz w:val="24"/>
                <w:szCs w:val="24"/>
              </w:rPr>
            </w:pPr>
            <w:r>
              <w:rPr>
                <w:rFonts w:ascii="Times" w:hAnsi="Times" w:cs="Times"/>
                <w:b/>
                <w:bCs/>
                <w:sz w:val="24"/>
                <w:szCs w:val="24"/>
              </w:rPr>
              <w:t xml:space="preserve">Alexis Cain </w:t>
            </w:r>
          </w:p>
          <w:p w14:paraId="573B93AC" w14:textId="77777777" w:rsidR="00664B5A" w:rsidRPr="0009338F" w:rsidRDefault="00664B5A" w:rsidP="0009338F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" w:hAnsi="Times" w:cs="Times"/>
                <w:b/>
                <w:bCs/>
                <w:sz w:val="24"/>
                <w:szCs w:val="24"/>
              </w:rPr>
              <w:t>Wy’ana</w:t>
            </w:r>
            <w:proofErr w:type="spellEnd"/>
            <w:r>
              <w:rPr>
                <w:rFonts w:ascii="Times" w:hAnsi="Times" w:cs="Times"/>
                <w:b/>
                <w:bCs/>
                <w:sz w:val="24"/>
                <w:szCs w:val="24"/>
              </w:rPr>
              <w:t xml:space="preserve"> Caldwell </w:t>
            </w:r>
          </w:p>
          <w:p w14:paraId="239D0EBE" w14:textId="77777777" w:rsidR="00664B5A" w:rsidRPr="0009338F" w:rsidRDefault="00664B5A" w:rsidP="0009338F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sz w:val="24"/>
                <w:szCs w:val="24"/>
              </w:rPr>
            </w:pPr>
            <w:r>
              <w:rPr>
                <w:rFonts w:ascii="Times" w:hAnsi="Times" w:cs="Times"/>
                <w:b/>
                <w:bCs/>
                <w:sz w:val="24"/>
                <w:szCs w:val="24"/>
              </w:rPr>
              <w:t xml:space="preserve">Tiara Carter </w:t>
            </w:r>
          </w:p>
          <w:p w14:paraId="5B4B6005" w14:textId="77777777" w:rsidR="00664B5A" w:rsidRPr="0009338F" w:rsidRDefault="00664B5A" w:rsidP="0009338F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" w:hAnsi="Times" w:cs="Times"/>
                <w:b/>
                <w:bCs/>
                <w:sz w:val="24"/>
                <w:szCs w:val="24"/>
              </w:rPr>
              <w:t>Natalyah</w:t>
            </w:r>
            <w:proofErr w:type="spellEnd"/>
            <w:r>
              <w:rPr>
                <w:rFonts w:ascii="Times" w:hAnsi="Times" w:cs="Times"/>
                <w:b/>
                <w:bCs/>
                <w:sz w:val="24"/>
                <w:szCs w:val="24"/>
              </w:rPr>
              <w:t xml:space="preserve"> Davis </w:t>
            </w:r>
          </w:p>
          <w:p w14:paraId="1B26144F" w14:textId="75AF8737" w:rsidR="00664B5A" w:rsidRPr="0009338F" w:rsidRDefault="00664B5A" w:rsidP="0009338F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" w:hAnsi="Times" w:cs="Times"/>
                <w:b/>
                <w:bCs/>
                <w:sz w:val="24"/>
                <w:szCs w:val="24"/>
              </w:rPr>
              <w:t>Nydaisha</w:t>
            </w:r>
            <w:proofErr w:type="spellEnd"/>
            <w:r>
              <w:rPr>
                <w:rFonts w:ascii="Times" w:hAnsi="Times" w:cs="Times"/>
                <w:b/>
                <w:bCs/>
                <w:sz w:val="24"/>
                <w:szCs w:val="24"/>
              </w:rPr>
              <w:t xml:space="preserve"> Dortch </w:t>
            </w:r>
          </w:p>
        </w:tc>
        <w:tc>
          <w:tcPr>
            <w:tcW w:w="3328" w:type="dxa"/>
          </w:tcPr>
          <w:p w14:paraId="2A8E7BE7" w14:textId="77777777" w:rsidR="00664B5A" w:rsidRPr="0009338F" w:rsidRDefault="00664B5A" w:rsidP="0009338F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sz w:val="24"/>
                <w:szCs w:val="24"/>
              </w:rPr>
            </w:pPr>
            <w:r>
              <w:rPr>
                <w:rFonts w:ascii="Times" w:hAnsi="Times" w:cs="Times"/>
                <w:b/>
                <w:bCs/>
                <w:sz w:val="24"/>
                <w:szCs w:val="24"/>
              </w:rPr>
              <w:t xml:space="preserve">Jaylon Fields </w:t>
            </w:r>
          </w:p>
          <w:p w14:paraId="37341F91" w14:textId="77777777" w:rsidR="00664B5A" w:rsidRPr="0009338F" w:rsidRDefault="00664B5A" w:rsidP="0009338F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sz w:val="24"/>
                <w:szCs w:val="24"/>
              </w:rPr>
            </w:pPr>
            <w:r>
              <w:rPr>
                <w:rFonts w:ascii="Times" w:hAnsi="Times" w:cs="Times"/>
                <w:b/>
                <w:bCs/>
                <w:sz w:val="24"/>
                <w:szCs w:val="24"/>
              </w:rPr>
              <w:t xml:space="preserve">Makayla Garrett </w:t>
            </w:r>
          </w:p>
          <w:p w14:paraId="65ABBE90" w14:textId="77777777" w:rsidR="00664B5A" w:rsidRPr="0009338F" w:rsidRDefault="00664B5A" w:rsidP="0009338F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sz w:val="24"/>
                <w:szCs w:val="24"/>
              </w:rPr>
            </w:pPr>
            <w:r>
              <w:rPr>
                <w:rFonts w:ascii="Times" w:hAnsi="Times" w:cs="Times"/>
                <w:b/>
                <w:bCs/>
                <w:sz w:val="24"/>
                <w:szCs w:val="24"/>
              </w:rPr>
              <w:t xml:space="preserve">Alesha </w:t>
            </w:r>
            <w:proofErr w:type="spellStart"/>
            <w:r>
              <w:rPr>
                <w:rFonts w:ascii="Times" w:hAnsi="Times" w:cs="Times"/>
                <w:b/>
                <w:bCs/>
                <w:sz w:val="24"/>
                <w:szCs w:val="24"/>
              </w:rPr>
              <w:t>Geroge</w:t>
            </w:r>
            <w:proofErr w:type="spellEnd"/>
            <w:r>
              <w:rPr>
                <w:rFonts w:ascii="Times" w:hAnsi="Times" w:cs="Times"/>
                <w:b/>
                <w:bCs/>
                <w:sz w:val="24"/>
                <w:szCs w:val="24"/>
              </w:rPr>
              <w:t xml:space="preserve"> </w:t>
            </w:r>
          </w:p>
          <w:p w14:paraId="08BA7FB2" w14:textId="77777777" w:rsidR="00664B5A" w:rsidRPr="0009338F" w:rsidRDefault="00664B5A" w:rsidP="0009338F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sz w:val="24"/>
                <w:szCs w:val="24"/>
              </w:rPr>
            </w:pPr>
            <w:r>
              <w:rPr>
                <w:rFonts w:ascii="Times" w:hAnsi="Times" w:cs="Times"/>
                <w:b/>
                <w:bCs/>
                <w:sz w:val="24"/>
                <w:szCs w:val="24"/>
              </w:rPr>
              <w:t xml:space="preserve">Alexis Glover </w:t>
            </w:r>
          </w:p>
          <w:p w14:paraId="75C179EC" w14:textId="77777777" w:rsidR="00664B5A" w:rsidRPr="0009338F" w:rsidRDefault="00664B5A" w:rsidP="0009338F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" w:hAnsi="Times" w:cs="Times"/>
                <w:b/>
                <w:bCs/>
                <w:sz w:val="24"/>
                <w:szCs w:val="24"/>
              </w:rPr>
              <w:t>Dameeria</w:t>
            </w:r>
            <w:proofErr w:type="spellEnd"/>
            <w:r>
              <w:rPr>
                <w:rFonts w:ascii="Times" w:hAnsi="Times" w:cs="Times"/>
                <w:b/>
                <w:bCs/>
                <w:sz w:val="24"/>
                <w:szCs w:val="24"/>
              </w:rPr>
              <w:t xml:space="preserve"> Harvey </w:t>
            </w:r>
          </w:p>
          <w:p w14:paraId="1A6F3DA9" w14:textId="77777777" w:rsidR="00664B5A" w:rsidRPr="0009338F" w:rsidRDefault="00664B5A" w:rsidP="0009338F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sz w:val="24"/>
                <w:szCs w:val="24"/>
              </w:rPr>
            </w:pPr>
            <w:r>
              <w:rPr>
                <w:rFonts w:ascii="Times" w:hAnsi="Times" w:cs="Times"/>
                <w:b/>
                <w:bCs/>
                <w:sz w:val="24"/>
                <w:szCs w:val="24"/>
              </w:rPr>
              <w:t>Breanna Horn </w:t>
            </w:r>
          </w:p>
          <w:p w14:paraId="389D37AA" w14:textId="77777777" w:rsidR="00664B5A" w:rsidRPr="0009338F" w:rsidRDefault="00664B5A" w:rsidP="0009338F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sz w:val="24"/>
                <w:szCs w:val="24"/>
              </w:rPr>
            </w:pPr>
            <w:r>
              <w:rPr>
                <w:rFonts w:ascii="Times" w:hAnsi="Times" w:cs="Times"/>
                <w:b/>
                <w:bCs/>
                <w:sz w:val="24"/>
                <w:szCs w:val="24"/>
              </w:rPr>
              <w:t xml:space="preserve">Raven Jackson </w:t>
            </w:r>
          </w:p>
          <w:p w14:paraId="026D423D" w14:textId="77777777" w:rsidR="00664B5A" w:rsidRPr="0009338F" w:rsidRDefault="00664B5A" w:rsidP="0009338F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sz w:val="24"/>
                <w:szCs w:val="24"/>
              </w:rPr>
            </w:pPr>
            <w:r>
              <w:rPr>
                <w:rFonts w:ascii="Times" w:hAnsi="Times" w:cs="Times"/>
                <w:b/>
                <w:bCs/>
                <w:sz w:val="24"/>
                <w:szCs w:val="24"/>
              </w:rPr>
              <w:t xml:space="preserve">Keyon Johnson </w:t>
            </w:r>
          </w:p>
          <w:p w14:paraId="3492CA98" w14:textId="77777777" w:rsidR="00664B5A" w:rsidRPr="0009338F" w:rsidRDefault="00664B5A" w:rsidP="0009338F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" w:hAnsi="Times" w:cs="Times"/>
                <w:b/>
                <w:bCs/>
                <w:sz w:val="24"/>
                <w:szCs w:val="24"/>
              </w:rPr>
              <w:t>Ladarious</w:t>
            </w:r>
            <w:proofErr w:type="spellEnd"/>
            <w:r>
              <w:rPr>
                <w:rFonts w:ascii="Times" w:hAnsi="Times" w:cs="Times"/>
                <w:b/>
                <w:bCs/>
                <w:sz w:val="24"/>
                <w:szCs w:val="24"/>
              </w:rPr>
              <w:t xml:space="preserve"> Johnson </w:t>
            </w:r>
          </w:p>
          <w:p w14:paraId="7E72F80B" w14:textId="77777777" w:rsidR="00664B5A" w:rsidRPr="0009338F" w:rsidRDefault="00664B5A" w:rsidP="0009338F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sz w:val="24"/>
                <w:szCs w:val="24"/>
              </w:rPr>
            </w:pPr>
            <w:r>
              <w:rPr>
                <w:rFonts w:ascii="Times" w:hAnsi="Times" w:cs="Times"/>
                <w:b/>
                <w:bCs/>
                <w:sz w:val="24"/>
                <w:szCs w:val="24"/>
              </w:rPr>
              <w:t xml:space="preserve">Kennedy Lacey </w:t>
            </w:r>
          </w:p>
          <w:p w14:paraId="1EE5EB40" w14:textId="1BA2B223" w:rsidR="00664B5A" w:rsidRPr="0009338F" w:rsidRDefault="00664B5A" w:rsidP="0009338F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sz w:val="24"/>
                <w:szCs w:val="24"/>
              </w:rPr>
            </w:pPr>
            <w:r>
              <w:rPr>
                <w:rFonts w:ascii="Times" w:hAnsi="Times" w:cs="Times"/>
                <w:b/>
                <w:bCs/>
                <w:sz w:val="24"/>
                <w:szCs w:val="24"/>
              </w:rPr>
              <w:t xml:space="preserve">Jasmine Meeks </w:t>
            </w:r>
          </w:p>
        </w:tc>
        <w:tc>
          <w:tcPr>
            <w:tcW w:w="3329" w:type="dxa"/>
          </w:tcPr>
          <w:p w14:paraId="604314ED" w14:textId="77777777" w:rsidR="00664B5A" w:rsidRPr="0009338F" w:rsidRDefault="00664B5A" w:rsidP="0009338F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sz w:val="24"/>
                <w:szCs w:val="24"/>
              </w:rPr>
            </w:pPr>
            <w:r>
              <w:rPr>
                <w:rFonts w:ascii="Times" w:hAnsi="Times" w:cs="Times"/>
                <w:b/>
                <w:bCs/>
                <w:sz w:val="24"/>
                <w:szCs w:val="24"/>
              </w:rPr>
              <w:t xml:space="preserve">Xavier Owens </w:t>
            </w:r>
          </w:p>
          <w:p w14:paraId="0886C395" w14:textId="77777777" w:rsidR="00664B5A" w:rsidRPr="0009338F" w:rsidRDefault="00664B5A" w:rsidP="0009338F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" w:hAnsi="Times" w:cs="Times"/>
                <w:b/>
                <w:bCs/>
                <w:sz w:val="24"/>
                <w:szCs w:val="24"/>
              </w:rPr>
              <w:t>Temeria</w:t>
            </w:r>
            <w:proofErr w:type="spellEnd"/>
            <w:r>
              <w:rPr>
                <w:rFonts w:ascii="Times" w:hAnsi="Times" w:cs="Times"/>
                <w:b/>
                <w:bCs/>
                <w:sz w:val="24"/>
                <w:szCs w:val="24"/>
              </w:rPr>
              <w:t xml:space="preserve"> Payton </w:t>
            </w:r>
          </w:p>
          <w:p w14:paraId="3509EBCB" w14:textId="77777777" w:rsidR="00664B5A" w:rsidRPr="0009338F" w:rsidRDefault="00664B5A" w:rsidP="0009338F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" w:hAnsi="Times" w:cs="Times"/>
                <w:b/>
                <w:bCs/>
                <w:sz w:val="24"/>
                <w:szCs w:val="24"/>
              </w:rPr>
              <w:t>Taprieka</w:t>
            </w:r>
            <w:proofErr w:type="spellEnd"/>
            <w:r>
              <w:rPr>
                <w:rFonts w:ascii="Times" w:hAnsi="Times" w:cs="Times"/>
                <w:b/>
                <w:bCs/>
                <w:sz w:val="24"/>
                <w:szCs w:val="24"/>
              </w:rPr>
              <w:t xml:space="preserve"> Robinson </w:t>
            </w:r>
          </w:p>
          <w:p w14:paraId="58A79B38" w14:textId="77777777" w:rsidR="00664B5A" w:rsidRPr="0009338F" w:rsidRDefault="00664B5A" w:rsidP="0009338F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" w:hAnsi="Times" w:cs="Times"/>
                <w:b/>
                <w:bCs/>
                <w:sz w:val="24"/>
                <w:szCs w:val="24"/>
              </w:rPr>
              <w:t>Chrishunna</w:t>
            </w:r>
            <w:proofErr w:type="spellEnd"/>
            <w:r>
              <w:rPr>
                <w:rFonts w:ascii="Times" w:hAnsi="Times" w:cs="Times"/>
                <w:b/>
                <w:bCs/>
                <w:sz w:val="24"/>
                <w:szCs w:val="24"/>
              </w:rPr>
              <w:t xml:space="preserve"> Rose </w:t>
            </w:r>
          </w:p>
          <w:p w14:paraId="30FA9055" w14:textId="77777777" w:rsidR="00664B5A" w:rsidRPr="0009338F" w:rsidRDefault="00664B5A" w:rsidP="0009338F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" w:hAnsi="Times" w:cs="Times"/>
                <w:b/>
                <w:bCs/>
                <w:sz w:val="24"/>
                <w:szCs w:val="24"/>
              </w:rPr>
              <w:t>Jaquarious</w:t>
            </w:r>
            <w:proofErr w:type="spellEnd"/>
            <w:r>
              <w:rPr>
                <w:rFonts w:ascii="Times" w:hAnsi="Times" w:cs="Times"/>
                <w:b/>
                <w:bCs/>
                <w:sz w:val="24"/>
                <w:szCs w:val="24"/>
              </w:rPr>
              <w:t xml:space="preserve"> Rushing </w:t>
            </w:r>
          </w:p>
          <w:p w14:paraId="177FD051" w14:textId="77777777" w:rsidR="00664B5A" w:rsidRPr="0009338F" w:rsidRDefault="00664B5A" w:rsidP="0009338F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" w:hAnsi="Times" w:cs="Times"/>
                <w:b/>
                <w:bCs/>
                <w:sz w:val="24"/>
                <w:szCs w:val="24"/>
              </w:rPr>
              <w:t>La’Steveyian</w:t>
            </w:r>
            <w:proofErr w:type="spellEnd"/>
            <w:r>
              <w:rPr>
                <w:rFonts w:ascii="Times" w:hAnsi="Times" w:cs="Times"/>
                <w:b/>
                <w:bCs/>
                <w:sz w:val="24"/>
                <w:szCs w:val="24"/>
              </w:rPr>
              <w:t xml:space="preserve"> Sutton </w:t>
            </w:r>
          </w:p>
          <w:p w14:paraId="1D677930" w14:textId="77777777" w:rsidR="00664B5A" w:rsidRPr="0009338F" w:rsidRDefault="00664B5A" w:rsidP="0009338F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sz w:val="24"/>
                <w:szCs w:val="24"/>
              </w:rPr>
            </w:pPr>
            <w:r>
              <w:rPr>
                <w:rFonts w:ascii="Times" w:hAnsi="Times" w:cs="Times"/>
                <w:b/>
                <w:bCs/>
                <w:sz w:val="24"/>
                <w:szCs w:val="24"/>
              </w:rPr>
              <w:t xml:space="preserve">Trinity Torrey </w:t>
            </w:r>
          </w:p>
          <w:p w14:paraId="25A0DE09" w14:textId="77777777" w:rsidR="00664B5A" w:rsidRPr="0009338F" w:rsidRDefault="00664B5A" w:rsidP="0009338F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" w:hAnsi="Times" w:cs="Times"/>
                <w:b/>
                <w:bCs/>
                <w:sz w:val="24"/>
                <w:szCs w:val="24"/>
              </w:rPr>
              <w:t>Roderica</w:t>
            </w:r>
            <w:proofErr w:type="spellEnd"/>
            <w:r>
              <w:rPr>
                <w:rFonts w:ascii="Times" w:hAnsi="Times" w:cs="Times"/>
                <w:b/>
                <w:bCs/>
                <w:sz w:val="24"/>
                <w:szCs w:val="24"/>
              </w:rPr>
              <w:t xml:space="preserve"> Travis </w:t>
            </w:r>
          </w:p>
          <w:p w14:paraId="2772D092" w14:textId="77777777" w:rsidR="00664B5A" w:rsidRPr="0009338F" w:rsidRDefault="00664B5A" w:rsidP="0009338F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sz w:val="24"/>
                <w:szCs w:val="24"/>
              </w:rPr>
            </w:pPr>
            <w:r>
              <w:rPr>
                <w:rFonts w:ascii="Times" w:hAnsi="Times" w:cs="Times"/>
                <w:b/>
                <w:bCs/>
                <w:sz w:val="24"/>
                <w:szCs w:val="24"/>
              </w:rPr>
              <w:t xml:space="preserve">Michelle Wilder </w:t>
            </w:r>
          </w:p>
          <w:p w14:paraId="341D6693" w14:textId="77777777" w:rsidR="00664B5A" w:rsidRDefault="00664B5A" w:rsidP="001364D8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" w:hAnsi="Times" w:cs="Times"/>
                <w:b/>
                <w:bCs/>
                <w:sz w:val="24"/>
                <w:szCs w:val="24"/>
              </w:rPr>
              <w:t>Timila</w:t>
            </w:r>
            <w:proofErr w:type="spellEnd"/>
            <w:r>
              <w:rPr>
                <w:rFonts w:ascii="Times" w:hAnsi="Times" w:cs="Times"/>
                <w:b/>
                <w:bCs/>
                <w:sz w:val="24"/>
                <w:szCs w:val="24"/>
              </w:rPr>
              <w:t xml:space="preserve"> Williams </w:t>
            </w:r>
          </w:p>
          <w:p w14:paraId="19C26335" w14:textId="66F4E8F2" w:rsidR="00E95AA8" w:rsidRPr="0009338F" w:rsidRDefault="00E95AA8" w:rsidP="001364D8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sz w:val="24"/>
                <w:szCs w:val="24"/>
              </w:rPr>
            </w:pPr>
            <w:r>
              <w:rPr>
                <w:rFonts w:ascii="Times" w:hAnsi="Times" w:cs="Times"/>
                <w:b/>
                <w:bCs/>
                <w:sz w:val="24"/>
                <w:szCs w:val="24"/>
              </w:rPr>
              <w:t>Garrett Brown</w:t>
            </w:r>
          </w:p>
        </w:tc>
      </w:tr>
    </w:tbl>
    <w:p w14:paraId="1DC80ED0" w14:textId="77777777" w:rsidR="00F70A76" w:rsidRDefault="00F70A76">
      <w:pPr>
        <w:rPr>
          <w:rFonts w:ascii="Estrangelo Edessa" w:hAnsi="Estrangelo Edessa" w:cs="Estrangelo Edessa"/>
          <w:b/>
          <w:sz w:val="24"/>
        </w:rPr>
      </w:pPr>
    </w:p>
    <w:p w14:paraId="372AB694" w14:textId="77777777" w:rsidR="001364D8" w:rsidRDefault="001364D8">
      <w:pPr>
        <w:rPr>
          <w:rFonts w:ascii="Estrangelo Edessa" w:hAnsi="Estrangelo Edessa" w:cs="Estrangelo Edessa"/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3"/>
        <w:gridCol w:w="9985"/>
      </w:tblGrid>
      <w:tr w:rsidR="001364D8" w14:paraId="2E9A7B43" w14:textId="77777777" w:rsidTr="002B60E7">
        <w:trPr>
          <w:trHeight w:val="522"/>
        </w:trPr>
        <w:tc>
          <w:tcPr>
            <w:tcW w:w="12198" w:type="dxa"/>
            <w:gridSpan w:val="2"/>
          </w:tcPr>
          <w:p w14:paraId="58B1921A" w14:textId="2F3ED2E0" w:rsidR="001364D8" w:rsidRPr="001364D8" w:rsidRDefault="001364D8" w:rsidP="001364D8">
            <w:pPr>
              <w:widowControl w:val="0"/>
              <w:autoSpaceDE w:val="0"/>
              <w:autoSpaceDN w:val="0"/>
              <w:adjustRightInd w:val="0"/>
              <w:spacing w:after="240" w:line="560" w:lineRule="atLeast"/>
              <w:jc w:val="center"/>
              <w:rPr>
                <w:rFonts w:ascii="Times" w:hAnsi="Times" w:cs="Times"/>
                <w:b/>
                <w:bCs/>
                <w:sz w:val="48"/>
                <w:szCs w:val="48"/>
              </w:rPr>
            </w:pPr>
            <w:proofErr w:type="spellStart"/>
            <w:r w:rsidRPr="001364D8">
              <w:rPr>
                <w:rFonts w:ascii="Times" w:hAnsi="Times" w:cs="Times"/>
                <w:b/>
                <w:bCs/>
                <w:sz w:val="48"/>
                <w:szCs w:val="48"/>
              </w:rPr>
              <w:lastRenderedPageBreak/>
              <w:t>Provine</w:t>
            </w:r>
            <w:proofErr w:type="spellEnd"/>
            <w:r w:rsidRPr="001364D8">
              <w:rPr>
                <w:rFonts w:ascii="Times" w:hAnsi="Times" w:cs="Times"/>
                <w:b/>
                <w:bCs/>
                <w:sz w:val="48"/>
                <w:szCs w:val="48"/>
              </w:rPr>
              <w:t xml:space="preserve"> High School</w:t>
            </w:r>
          </w:p>
          <w:p w14:paraId="04C90391" w14:textId="77777777" w:rsidR="001364D8" w:rsidRDefault="001364D8" w:rsidP="00F70A76">
            <w:pPr>
              <w:spacing w:line="360" w:lineRule="auto"/>
              <w:rPr>
                <w:rFonts w:ascii="Estrangelo Edessa" w:hAnsi="Estrangelo Edessa" w:cs="Estrangelo Edessa"/>
                <w:b/>
                <w:sz w:val="24"/>
              </w:rPr>
            </w:pPr>
          </w:p>
        </w:tc>
      </w:tr>
      <w:tr w:rsidR="00F70A76" w14:paraId="5703F2AC" w14:textId="77777777" w:rsidTr="00F70A76">
        <w:trPr>
          <w:trHeight w:val="546"/>
        </w:trPr>
        <w:tc>
          <w:tcPr>
            <w:tcW w:w="2213" w:type="dxa"/>
          </w:tcPr>
          <w:p w14:paraId="77778BE8" w14:textId="14184A9B" w:rsidR="00F70A76" w:rsidRPr="00D161E8" w:rsidRDefault="00F70A76" w:rsidP="00F70A76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D161E8">
              <w:rPr>
                <w:rFonts w:ascii="Times New Roman" w:hAnsi="Times New Roman" w:cs="Times New Roman"/>
                <w:b/>
                <w:sz w:val="28"/>
                <w:szCs w:val="20"/>
              </w:rPr>
              <w:t xml:space="preserve">Teacher </w:t>
            </w:r>
            <w:r w:rsidR="001364D8" w:rsidRPr="00D161E8">
              <w:rPr>
                <w:rFonts w:ascii="Times New Roman" w:hAnsi="Times New Roman" w:cs="Times New Roman"/>
                <w:b/>
                <w:sz w:val="28"/>
                <w:szCs w:val="20"/>
              </w:rPr>
              <w:t>(2)</w:t>
            </w:r>
          </w:p>
        </w:tc>
        <w:tc>
          <w:tcPr>
            <w:tcW w:w="9985" w:type="dxa"/>
          </w:tcPr>
          <w:p w14:paraId="6B9EB186" w14:textId="77777777" w:rsidR="001364D8" w:rsidRPr="00D161E8" w:rsidRDefault="001364D8" w:rsidP="001364D8">
            <w:pPr>
              <w:rPr>
                <w:rFonts w:ascii="Times New Roman" w:hAnsi="Times New Roman" w:cs="Times New Roman"/>
                <w:sz w:val="28"/>
                <w:szCs w:val="20"/>
              </w:rPr>
            </w:pPr>
            <w:r w:rsidRPr="00D161E8">
              <w:rPr>
                <w:rFonts w:ascii="Times New Roman" w:hAnsi="Times New Roman" w:cs="Times New Roman"/>
                <w:sz w:val="28"/>
                <w:szCs w:val="20"/>
              </w:rPr>
              <w:t>Mary Wilson</w:t>
            </w:r>
          </w:p>
          <w:p w14:paraId="403F49ED" w14:textId="15CD144C" w:rsidR="00F70A76" w:rsidRPr="00D161E8" w:rsidRDefault="001364D8" w:rsidP="001364D8">
            <w:pPr>
              <w:rPr>
                <w:rFonts w:ascii="Times New Roman" w:hAnsi="Times New Roman" w:cs="Times New Roman"/>
                <w:sz w:val="28"/>
                <w:szCs w:val="20"/>
              </w:rPr>
            </w:pPr>
            <w:r w:rsidRPr="00D161E8">
              <w:rPr>
                <w:rFonts w:ascii="Times New Roman" w:hAnsi="Times New Roman" w:cs="Times New Roman"/>
                <w:sz w:val="28"/>
                <w:szCs w:val="20"/>
              </w:rPr>
              <w:t>Levi Williams</w:t>
            </w:r>
          </w:p>
        </w:tc>
      </w:tr>
      <w:tr w:rsidR="00F70A76" w14:paraId="12F5F4DF" w14:textId="77777777" w:rsidTr="00F70A76">
        <w:trPr>
          <w:trHeight w:val="546"/>
        </w:trPr>
        <w:tc>
          <w:tcPr>
            <w:tcW w:w="2213" w:type="dxa"/>
          </w:tcPr>
          <w:p w14:paraId="4D8187B3" w14:textId="4087678B" w:rsidR="00F70A76" w:rsidRPr="00D161E8" w:rsidRDefault="00F70A76" w:rsidP="00F70A76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D161E8">
              <w:rPr>
                <w:rFonts w:ascii="Times New Roman" w:hAnsi="Times New Roman" w:cs="Times New Roman"/>
                <w:b/>
                <w:sz w:val="28"/>
                <w:szCs w:val="20"/>
              </w:rPr>
              <w:t>Students</w:t>
            </w:r>
            <w:r w:rsidR="00D161E8" w:rsidRPr="00D161E8">
              <w:rPr>
                <w:rFonts w:ascii="Times New Roman" w:hAnsi="Times New Roman" w:cs="Times New Roman"/>
                <w:b/>
                <w:sz w:val="28"/>
                <w:szCs w:val="20"/>
              </w:rPr>
              <w:t xml:space="preserve"> (15) </w:t>
            </w:r>
          </w:p>
        </w:tc>
        <w:tc>
          <w:tcPr>
            <w:tcW w:w="9985" w:type="dxa"/>
          </w:tcPr>
          <w:p w14:paraId="16157EA2" w14:textId="77777777" w:rsidR="00966875" w:rsidRPr="00D161E8" w:rsidRDefault="00966875" w:rsidP="00D161E8">
            <w:pPr>
              <w:rPr>
                <w:rFonts w:ascii="Times New Roman" w:hAnsi="Times New Roman" w:cs="Times New Roman"/>
                <w:sz w:val="28"/>
                <w:szCs w:val="20"/>
              </w:rPr>
            </w:pPr>
            <w:proofErr w:type="spellStart"/>
            <w:r w:rsidRPr="00D161E8">
              <w:rPr>
                <w:rFonts w:ascii="Times New Roman" w:hAnsi="Times New Roman" w:cs="Times New Roman"/>
                <w:sz w:val="28"/>
                <w:szCs w:val="20"/>
              </w:rPr>
              <w:t>Tassja</w:t>
            </w:r>
            <w:proofErr w:type="spellEnd"/>
            <w:r w:rsidRPr="00D161E8">
              <w:rPr>
                <w:rFonts w:ascii="Times New Roman" w:hAnsi="Times New Roman" w:cs="Times New Roman"/>
                <w:sz w:val="28"/>
                <w:szCs w:val="20"/>
              </w:rPr>
              <w:t xml:space="preserve"> Ivy</w:t>
            </w:r>
          </w:p>
          <w:p w14:paraId="51A7DB27" w14:textId="77777777" w:rsidR="00966875" w:rsidRPr="00D161E8" w:rsidRDefault="00966875" w:rsidP="00D161E8">
            <w:pPr>
              <w:rPr>
                <w:rFonts w:ascii="Times New Roman" w:hAnsi="Times New Roman" w:cs="Times New Roman"/>
                <w:sz w:val="28"/>
                <w:szCs w:val="20"/>
              </w:rPr>
            </w:pPr>
            <w:proofErr w:type="spellStart"/>
            <w:r w:rsidRPr="00D161E8">
              <w:rPr>
                <w:rFonts w:ascii="Times New Roman" w:hAnsi="Times New Roman" w:cs="Times New Roman"/>
                <w:sz w:val="28"/>
                <w:szCs w:val="20"/>
              </w:rPr>
              <w:t>Jamira</w:t>
            </w:r>
            <w:proofErr w:type="spellEnd"/>
            <w:r w:rsidRPr="00D161E8">
              <w:rPr>
                <w:rFonts w:ascii="Times New Roman" w:hAnsi="Times New Roman" w:cs="Times New Roman"/>
                <w:sz w:val="28"/>
                <w:szCs w:val="20"/>
              </w:rPr>
              <w:t xml:space="preserve"> Odom</w:t>
            </w:r>
          </w:p>
          <w:p w14:paraId="2F8F39E4" w14:textId="77777777" w:rsidR="00966875" w:rsidRPr="00D161E8" w:rsidRDefault="00966875" w:rsidP="00D161E8">
            <w:pPr>
              <w:rPr>
                <w:rFonts w:ascii="Times New Roman" w:hAnsi="Times New Roman" w:cs="Times New Roman"/>
                <w:sz w:val="28"/>
                <w:szCs w:val="20"/>
              </w:rPr>
            </w:pPr>
            <w:proofErr w:type="spellStart"/>
            <w:r w:rsidRPr="00D161E8">
              <w:rPr>
                <w:rFonts w:ascii="Times New Roman" w:hAnsi="Times New Roman" w:cs="Times New Roman"/>
                <w:sz w:val="28"/>
                <w:szCs w:val="20"/>
              </w:rPr>
              <w:t>Kennesia</w:t>
            </w:r>
            <w:proofErr w:type="spellEnd"/>
            <w:r w:rsidRPr="00D161E8">
              <w:rPr>
                <w:rFonts w:ascii="Times New Roman" w:hAnsi="Times New Roman" w:cs="Times New Roman"/>
                <w:sz w:val="28"/>
                <w:szCs w:val="20"/>
              </w:rPr>
              <w:t xml:space="preserve"> Oliver</w:t>
            </w:r>
          </w:p>
          <w:p w14:paraId="24ACA7B0" w14:textId="77777777" w:rsidR="00966875" w:rsidRPr="00D161E8" w:rsidRDefault="00966875" w:rsidP="00D161E8">
            <w:pPr>
              <w:rPr>
                <w:rFonts w:ascii="Times New Roman" w:hAnsi="Times New Roman" w:cs="Times New Roman"/>
                <w:sz w:val="28"/>
                <w:szCs w:val="20"/>
              </w:rPr>
            </w:pPr>
            <w:r w:rsidRPr="00D161E8">
              <w:rPr>
                <w:rFonts w:ascii="Times New Roman" w:hAnsi="Times New Roman" w:cs="Times New Roman"/>
                <w:sz w:val="28"/>
                <w:szCs w:val="20"/>
              </w:rPr>
              <w:t>Aja Swann</w:t>
            </w:r>
          </w:p>
          <w:p w14:paraId="0EA9C5D6" w14:textId="77777777" w:rsidR="00966875" w:rsidRPr="00D161E8" w:rsidRDefault="00966875" w:rsidP="00D161E8">
            <w:pPr>
              <w:rPr>
                <w:rFonts w:ascii="Times New Roman" w:hAnsi="Times New Roman" w:cs="Times New Roman"/>
                <w:sz w:val="28"/>
                <w:szCs w:val="20"/>
              </w:rPr>
            </w:pPr>
            <w:r w:rsidRPr="00D161E8">
              <w:rPr>
                <w:rFonts w:ascii="Times New Roman" w:hAnsi="Times New Roman" w:cs="Times New Roman"/>
                <w:sz w:val="28"/>
                <w:szCs w:val="20"/>
              </w:rPr>
              <w:t>Samuel Graves</w:t>
            </w:r>
          </w:p>
          <w:p w14:paraId="22174D61" w14:textId="77777777" w:rsidR="00966875" w:rsidRPr="00D161E8" w:rsidRDefault="00966875" w:rsidP="00D161E8">
            <w:pPr>
              <w:rPr>
                <w:rFonts w:ascii="Times New Roman" w:hAnsi="Times New Roman" w:cs="Times New Roman"/>
                <w:sz w:val="28"/>
                <w:szCs w:val="20"/>
              </w:rPr>
            </w:pPr>
            <w:proofErr w:type="spellStart"/>
            <w:r w:rsidRPr="00D161E8">
              <w:rPr>
                <w:rFonts w:ascii="Times New Roman" w:hAnsi="Times New Roman" w:cs="Times New Roman"/>
                <w:sz w:val="28"/>
                <w:szCs w:val="20"/>
              </w:rPr>
              <w:t>Namarah</w:t>
            </w:r>
            <w:proofErr w:type="spellEnd"/>
            <w:r w:rsidRPr="00D161E8">
              <w:rPr>
                <w:rFonts w:ascii="Times New Roman" w:hAnsi="Times New Roman" w:cs="Times New Roman"/>
                <w:sz w:val="28"/>
                <w:szCs w:val="20"/>
              </w:rPr>
              <w:t xml:space="preserve"> Lightfoot</w:t>
            </w:r>
          </w:p>
          <w:p w14:paraId="73004346" w14:textId="77777777" w:rsidR="00966875" w:rsidRPr="00D161E8" w:rsidRDefault="00966875" w:rsidP="00D161E8">
            <w:pPr>
              <w:rPr>
                <w:rFonts w:ascii="Times New Roman" w:hAnsi="Times New Roman" w:cs="Times New Roman"/>
                <w:sz w:val="28"/>
                <w:szCs w:val="20"/>
              </w:rPr>
            </w:pPr>
            <w:r w:rsidRPr="00D161E8">
              <w:rPr>
                <w:rFonts w:ascii="Times New Roman" w:hAnsi="Times New Roman" w:cs="Times New Roman"/>
                <w:sz w:val="28"/>
                <w:szCs w:val="20"/>
              </w:rPr>
              <w:t>Alisha McDougal</w:t>
            </w:r>
          </w:p>
          <w:p w14:paraId="3B4B628E" w14:textId="77777777" w:rsidR="00D161E8" w:rsidRPr="00D161E8" w:rsidRDefault="00D161E8" w:rsidP="00D161E8">
            <w:pPr>
              <w:rPr>
                <w:rFonts w:ascii="Times New Roman" w:hAnsi="Times New Roman" w:cs="Times New Roman"/>
                <w:sz w:val="28"/>
                <w:szCs w:val="20"/>
              </w:rPr>
            </w:pPr>
            <w:r w:rsidRPr="00D161E8">
              <w:rPr>
                <w:rFonts w:ascii="Times New Roman" w:hAnsi="Times New Roman" w:cs="Times New Roman"/>
                <w:sz w:val="28"/>
                <w:szCs w:val="20"/>
              </w:rPr>
              <w:t>Danyelle Washington</w:t>
            </w:r>
          </w:p>
          <w:p w14:paraId="66F8B2D7" w14:textId="5610BE92" w:rsidR="00966875" w:rsidRPr="00D161E8" w:rsidRDefault="00966875" w:rsidP="00D161E8">
            <w:pPr>
              <w:rPr>
                <w:rFonts w:ascii="Times New Roman" w:hAnsi="Times New Roman" w:cs="Times New Roman"/>
                <w:sz w:val="28"/>
                <w:szCs w:val="20"/>
              </w:rPr>
            </w:pPr>
            <w:r w:rsidRPr="00D161E8">
              <w:rPr>
                <w:rFonts w:ascii="Times New Roman" w:hAnsi="Times New Roman" w:cs="Times New Roman"/>
                <w:sz w:val="28"/>
                <w:szCs w:val="20"/>
              </w:rPr>
              <w:t>Curtisha Brown</w:t>
            </w:r>
          </w:p>
          <w:p w14:paraId="6DF1D4D1" w14:textId="77777777" w:rsidR="00966875" w:rsidRPr="00D161E8" w:rsidRDefault="00966875" w:rsidP="00D161E8">
            <w:pPr>
              <w:rPr>
                <w:rFonts w:ascii="Times New Roman" w:hAnsi="Times New Roman" w:cs="Times New Roman"/>
                <w:sz w:val="28"/>
                <w:szCs w:val="20"/>
              </w:rPr>
            </w:pPr>
            <w:r w:rsidRPr="00D161E8">
              <w:rPr>
                <w:rFonts w:ascii="Times New Roman" w:hAnsi="Times New Roman" w:cs="Times New Roman"/>
                <w:sz w:val="28"/>
                <w:szCs w:val="20"/>
              </w:rPr>
              <w:t>Raven Thomas</w:t>
            </w:r>
          </w:p>
          <w:p w14:paraId="717E59A6" w14:textId="77777777" w:rsidR="00966875" w:rsidRPr="00D161E8" w:rsidRDefault="00966875" w:rsidP="00D161E8">
            <w:pPr>
              <w:rPr>
                <w:rFonts w:ascii="Times New Roman" w:hAnsi="Times New Roman" w:cs="Times New Roman"/>
                <w:sz w:val="28"/>
                <w:szCs w:val="20"/>
              </w:rPr>
            </w:pPr>
            <w:r w:rsidRPr="00D161E8">
              <w:rPr>
                <w:rFonts w:ascii="Times New Roman" w:hAnsi="Times New Roman" w:cs="Times New Roman"/>
                <w:sz w:val="28"/>
                <w:szCs w:val="20"/>
              </w:rPr>
              <w:t>Keona Green</w:t>
            </w:r>
          </w:p>
          <w:p w14:paraId="17421BBC" w14:textId="77777777" w:rsidR="00966875" w:rsidRPr="00D161E8" w:rsidRDefault="00966875" w:rsidP="00D161E8">
            <w:pPr>
              <w:rPr>
                <w:rFonts w:ascii="Times New Roman" w:hAnsi="Times New Roman" w:cs="Times New Roman"/>
                <w:sz w:val="28"/>
                <w:szCs w:val="20"/>
              </w:rPr>
            </w:pPr>
            <w:proofErr w:type="spellStart"/>
            <w:r w:rsidRPr="00D161E8">
              <w:rPr>
                <w:rFonts w:ascii="Times New Roman" w:hAnsi="Times New Roman" w:cs="Times New Roman"/>
                <w:sz w:val="28"/>
                <w:szCs w:val="20"/>
              </w:rPr>
              <w:t>Ravin</w:t>
            </w:r>
            <w:proofErr w:type="spellEnd"/>
            <w:r w:rsidRPr="00D161E8">
              <w:rPr>
                <w:rFonts w:ascii="Times New Roman" w:hAnsi="Times New Roman" w:cs="Times New Roman"/>
                <w:sz w:val="28"/>
                <w:szCs w:val="20"/>
              </w:rPr>
              <w:t xml:space="preserve"> Bratton</w:t>
            </w:r>
          </w:p>
          <w:p w14:paraId="5E2EBA76" w14:textId="77777777" w:rsidR="00966875" w:rsidRPr="00D161E8" w:rsidRDefault="00966875" w:rsidP="00D161E8">
            <w:pPr>
              <w:rPr>
                <w:rFonts w:ascii="Times New Roman" w:hAnsi="Times New Roman" w:cs="Times New Roman"/>
                <w:sz w:val="28"/>
                <w:szCs w:val="20"/>
              </w:rPr>
            </w:pPr>
            <w:r w:rsidRPr="00D161E8">
              <w:rPr>
                <w:rFonts w:ascii="Times New Roman" w:hAnsi="Times New Roman" w:cs="Times New Roman"/>
                <w:sz w:val="28"/>
                <w:szCs w:val="20"/>
              </w:rPr>
              <w:t>Julissa Harris</w:t>
            </w:r>
          </w:p>
          <w:p w14:paraId="41B41F6D" w14:textId="77777777" w:rsidR="00966875" w:rsidRPr="00D161E8" w:rsidRDefault="00966875" w:rsidP="00D161E8">
            <w:pPr>
              <w:rPr>
                <w:rFonts w:ascii="Times New Roman" w:hAnsi="Times New Roman" w:cs="Times New Roman"/>
                <w:sz w:val="28"/>
                <w:szCs w:val="20"/>
              </w:rPr>
            </w:pPr>
            <w:r w:rsidRPr="00D161E8">
              <w:rPr>
                <w:rFonts w:ascii="Times New Roman" w:hAnsi="Times New Roman" w:cs="Times New Roman"/>
                <w:sz w:val="28"/>
                <w:szCs w:val="20"/>
              </w:rPr>
              <w:t xml:space="preserve"> </w:t>
            </w:r>
            <w:proofErr w:type="spellStart"/>
            <w:r w:rsidRPr="00D161E8">
              <w:rPr>
                <w:rFonts w:ascii="Times New Roman" w:hAnsi="Times New Roman" w:cs="Times New Roman"/>
                <w:sz w:val="28"/>
                <w:szCs w:val="20"/>
              </w:rPr>
              <w:t>Lynnell</w:t>
            </w:r>
            <w:proofErr w:type="spellEnd"/>
            <w:r w:rsidRPr="00D161E8">
              <w:rPr>
                <w:rFonts w:ascii="Times New Roman" w:hAnsi="Times New Roman" w:cs="Times New Roman"/>
                <w:sz w:val="28"/>
                <w:szCs w:val="20"/>
              </w:rPr>
              <w:t xml:space="preserve"> Traylor</w:t>
            </w:r>
          </w:p>
          <w:p w14:paraId="7D3FC859" w14:textId="5B6BD0D6" w:rsidR="00F70A76" w:rsidRPr="00D161E8" w:rsidRDefault="00966875" w:rsidP="00D161E8">
            <w:pPr>
              <w:rPr>
                <w:rFonts w:ascii="Times New Roman" w:hAnsi="Times New Roman" w:cs="Times New Roman"/>
                <w:sz w:val="28"/>
                <w:szCs w:val="20"/>
              </w:rPr>
            </w:pPr>
            <w:r w:rsidRPr="00D161E8">
              <w:rPr>
                <w:rFonts w:ascii="Times New Roman" w:hAnsi="Times New Roman" w:cs="Times New Roman"/>
                <w:sz w:val="28"/>
                <w:szCs w:val="20"/>
              </w:rPr>
              <w:t>LaToya Washington</w:t>
            </w:r>
          </w:p>
        </w:tc>
      </w:tr>
    </w:tbl>
    <w:p w14:paraId="00BFD047" w14:textId="1836FD3E" w:rsidR="00925C37" w:rsidRDefault="00925C37">
      <w:pPr>
        <w:rPr>
          <w:rFonts w:ascii="Estrangelo Edessa" w:hAnsi="Estrangelo Edessa" w:cs="Estrangelo Edessa"/>
          <w:b/>
          <w:sz w:val="24"/>
        </w:rPr>
      </w:pPr>
    </w:p>
    <w:p w14:paraId="109DE37B" w14:textId="77777777" w:rsidR="00925C37" w:rsidRDefault="00925C37">
      <w:pPr>
        <w:rPr>
          <w:rFonts w:ascii="Estrangelo Edessa" w:hAnsi="Estrangelo Edessa" w:cs="Estrangelo Edessa"/>
          <w:b/>
          <w:sz w:val="24"/>
        </w:rPr>
      </w:pPr>
      <w:r>
        <w:rPr>
          <w:rFonts w:ascii="Estrangelo Edessa" w:hAnsi="Estrangelo Edessa" w:cs="Estrangelo Edessa"/>
          <w:b/>
          <w:sz w:val="24"/>
        </w:rPr>
        <w:br w:type="page"/>
      </w:r>
    </w:p>
    <w:p w14:paraId="5CB1487E" w14:textId="77777777" w:rsidR="00F70A76" w:rsidRDefault="00F70A76">
      <w:pPr>
        <w:rPr>
          <w:rFonts w:ascii="Estrangelo Edessa" w:hAnsi="Estrangelo Edessa" w:cs="Estrangelo Edessa"/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3"/>
        <w:gridCol w:w="3328"/>
        <w:gridCol w:w="3328"/>
        <w:gridCol w:w="3329"/>
      </w:tblGrid>
      <w:tr w:rsidR="001364D8" w14:paraId="31BE60D1" w14:textId="77777777" w:rsidTr="002B60E7">
        <w:trPr>
          <w:trHeight w:val="522"/>
        </w:trPr>
        <w:tc>
          <w:tcPr>
            <w:tcW w:w="12198" w:type="dxa"/>
            <w:gridSpan w:val="4"/>
          </w:tcPr>
          <w:p w14:paraId="4DD9A5E7" w14:textId="54CBAECD" w:rsidR="001364D8" w:rsidRDefault="001364D8" w:rsidP="001364D8">
            <w:pPr>
              <w:widowControl w:val="0"/>
              <w:autoSpaceDE w:val="0"/>
              <w:autoSpaceDN w:val="0"/>
              <w:adjustRightInd w:val="0"/>
              <w:spacing w:after="240" w:line="560" w:lineRule="atLeast"/>
              <w:jc w:val="center"/>
              <w:rPr>
                <w:rFonts w:ascii="Estrangelo Edessa" w:hAnsi="Estrangelo Edessa" w:cs="Estrangelo Edessa"/>
                <w:b/>
                <w:sz w:val="24"/>
              </w:rPr>
            </w:pPr>
            <w:r w:rsidRPr="001364D8">
              <w:rPr>
                <w:rFonts w:ascii="Times" w:hAnsi="Times" w:cs="Times"/>
                <w:b/>
                <w:bCs/>
                <w:sz w:val="48"/>
                <w:szCs w:val="48"/>
              </w:rPr>
              <w:t>Durant</w:t>
            </w:r>
          </w:p>
        </w:tc>
      </w:tr>
      <w:tr w:rsidR="001364D8" w14:paraId="2309A1F9" w14:textId="77777777" w:rsidTr="00F70A76">
        <w:trPr>
          <w:trHeight w:val="546"/>
        </w:trPr>
        <w:tc>
          <w:tcPr>
            <w:tcW w:w="2213" w:type="dxa"/>
            <w:vMerge w:val="restart"/>
          </w:tcPr>
          <w:p w14:paraId="6F94F9DB" w14:textId="1C235FA0" w:rsidR="001364D8" w:rsidRDefault="001364D8" w:rsidP="00F70A76">
            <w:pPr>
              <w:spacing w:line="360" w:lineRule="auto"/>
              <w:rPr>
                <w:rFonts w:ascii="Estrangelo Edessa" w:hAnsi="Estrangelo Edessa" w:cs="Estrangelo Edessa"/>
                <w:b/>
                <w:sz w:val="24"/>
              </w:rPr>
            </w:pPr>
            <w:r>
              <w:rPr>
                <w:rFonts w:ascii="Estrangelo Edessa" w:hAnsi="Estrangelo Edessa" w:cs="Estrangelo Edessa"/>
                <w:b/>
                <w:sz w:val="24"/>
              </w:rPr>
              <w:t>Teacher  (2)</w:t>
            </w:r>
          </w:p>
        </w:tc>
        <w:tc>
          <w:tcPr>
            <w:tcW w:w="9985" w:type="dxa"/>
            <w:gridSpan w:val="3"/>
          </w:tcPr>
          <w:p w14:paraId="41422EC9" w14:textId="547BAA7A" w:rsidR="001364D8" w:rsidRDefault="001364D8" w:rsidP="00F70A76">
            <w:pPr>
              <w:spacing w:line="360" w:lineRule="auto"/>
              <w:rPr>
                <w:rFonts w:ascii="Estrangelo Edessa" w:hAnsi="Estrangelo Edessa" w:cs="Estrangelo Edessa"/>
                <w:b/>
                <w:sz w:val="24"/>
              </w:rPr>
            </w:pPr>
            <w:r w:rsidRPr="00D60E95">
              <w:rPr>
                <w:rFonts w:ascii="Times New Roman" w:hAnsi="Times New Roman" w:cs="Times New Roman"/>
                <w:sz w:val="28"/>
                <w:szCs w:val="28"/>
              </w:rPr>
              <w:t>Rebecca Austin</w:t>
            </w:r>
          </w:p>
        </w:tc>
      </w:tr>
      <w:tr w:rsidR="001364D8" w14:paraId="20108D25" w14:textId="77777777" w:rsidTr="00F70A76">
        <w:trPr>
          <w:trHeight w:val="546"/>
        </w:trPr>
        <w:tc>
          <w:tcPr>
            <w:tcW w:w="2213" w:type="dxa"/>
            <w:vMerge/>
          </w:tcPr>
          <w:p w14:paraId="413A3CD6" w14:textId="77777777" w:rsidR="001364D8" w:rsidRDefault="001364D8" w:rsidP="00F70A76">
            <w:pPr>
              <w:spacing w:line="360" w:lineRule="auto"/>
              <w:rPr>
                <w:rFonts w:ascii="Estrangelo Edessa" w:hAnsi="Estrangelo Edessa" w:cs="Estrangelo Edessa"/>
                <w:b/>
                <w:sz w:val="24"/>
              </w:rPr>
            </w:pPr>
          </w:p>
        </w:tc>
        <w:tc>
          <w:tcPr>
            <w:tcW w:w="9985" w:type="dxa"/>
            <w:gridSpan w:val="3"/>
          </w:tcPr>
          <w:p w14:paraId="723CC2F8" w14:textId="2747FC10" w:rsidR="001364D8" w:rsidRDefault="001364D8" w:rsidP="00F70A76">
            <w:pPr>
              <w:spacing w:line="360" w:lineRule="auto"/>
              <w:rPr>
                <w:rFonts w:ascii="Estrangelo Edessa" w:hAnsi="Estrangelo Edessa" w:cs="Estrangelo Edessa"/>
                <w:b/>
                <w:sz w:val="24"/>
              </w:rPr>
            </w:pPr>
            <w:r w:rsidRPr="00D60E95">
              <w:rPr>
                <w:rFonts w:ascii="Times New Roman" w:hAnsi="Times New Roman" w:cs="Times New Roman"/>
                <w:sz w:val="28"/>
                <w:szCs w:val="28"/>
              </w:rPr>
              <w:t xml:space="preserve">Veronica </w:t>
            </w:r>
            <w:proofErr w:type="spellStart"/>
            <w:r w:rsidRPr="00D60E95">
              <w:rPr>
                <w:rFonts w:ascii="Times New Roman" w:hAnsi="Times New Roman" w:cs="Times New Roman"/>
                <w:sz w:val="28"/>
                <w:szCs w:val="28"/>
              </w:rPr>
              <w:t>Frizell</w:t>
            </w:r>
            <w:proofErr w:type="spellEnd"/>
          </w:p>
        </w:tc>
      </w:tr>
      <w:tr w:rsidR="00E3260B" w14:paraId="4E07A305" w14:textId="77777777" w:rsidTr="00746F90">
        <w:trPr>
          <w:trHeight w:val="1962"/>
        </w:trPr>
        <w:tc>
          <w:tcPr>
            <w:tcW w:w="2213" w:type="dxa"/>
          </w:tcPr>
          <w:p w14:paraId="439795D6" w14:textId="71953A49" w:rsidR="00E3260B" w:rsidRDefault="00E3260B" w:rsidP="00F70A76">
            <w:pPr>
              <w:spacing w:line="360" w:lineRule="auto"/>
              <w:rPr>
                <w:rFonts w:ascii="Estrangelo Edessa" w:hAnsi="Estrangelo Edessa" w:cs="Estrangelo Edessa"/>
                <w:b/>
                <w:sz w:val="24"/>
              </w:rPr>
            </w:pPr>
            <w:r>
              <w:rPr>
                <w:rFonts w:ascii="Estrangelo Edessa" w:hAnsi="Estrangelo Edessa" w:cs="Estrangelo Edessa"/>
                <w:b/>
                <w:sz w:val="24"/>
              </w:rPr>
              <w:t>Students (12)</w:t>
            </w:r>
          </w:p>
        </w:tc>
        <w:tc>
          <w:tcPr>
            <w:tcW w:w="3328" w:type="dxa"/>
          </w:tcPr>
          <w:p w14:paraId="79A690ED" w14:textId="77777777" w:rsidR="00E3260B" w:rsidRDefault="00E3260B" w:rsidP="00F70A76">
            <w:pPr>
              <w:spacing w:line="360" w:lineRule="auto"/>
              <w:rPr>
                <w:rFonts w:ascii="Estrangelo Edessa" w:hAnsi="Estrangelo Edessa" w:cs="Estrangelo Edessa"/>
                <w:b/>
                <w:sz w:val="24"/>
              </w:rPr>
            </w:pPr>
            <w:proofErr w:type="spellStart"/>
            <w:r w:rsidRPr="00D60E95">
              <w:rPr>
                <w:rFonts w:ascii="Times New Roman" w:hAnsi="Times New Roman" w:cs="Times New Roman"/>
                <w:sz w:val="28"/>
                <w:szCs w:val="28"/>
              </w:rPr>
              <w:t>Nephateria</w:t>
            </w:r>
            <w:proofErr w:type="spellEnd"/>
            <w:r w:rsidRPr="00D60E95">
              <w:rPr>
                <w:rFonts w:ascii="Times New Roman" w:hAnsi="Times New Roman" w:cs="Times New Roman"/>
                <w:sz w:val="28"/>
                <w:szCs w:val="28"/>
              </w:rPr>
              <w:t xml:space="preserve"> Thomas</w:t>
            </w:r>
          </w:p>
          <w:p w14:paraId="0612DD98" w14:textId="77777777" w:rsidR="00E3260B" w:rsidRDefault="00E3260B" w:rsidP="00F70A76">
            <w:pPr>
              <w:spacing w:line="360" w:lineRule="auto"/>
              <w:rPr>
                <w:rFonts w:ascii="Estrangelo Edessa" w:hAnsi="Estrangelo Edessa" w:cs="Estrangelo Edessa"/>
                <w:b/>
                <w:sz w:val="24"/>
              </w:rPr>
            </w:pPr>
            <w:proofErr w:type="spellStart"/>
            <w:r w:rsidRPr="00D60E95">
              <w:rPr>
                <w:rFonts w:ascii="Times New Roman" w:hAnsi="Times New Roman" w:cs="Times New Roman"/>
                <w:sz w:val="28"/>
                <w:szCs w:val="28"/>
              </w:rPr>
              <w:t>Nashun</w:t>
            </w:r>
            <w:proofErr w:type="spellEnd"/>
            <w:r w:rsidRPr="00D60E95">
              <w:rPr>
                <w:rFonts w:ascii="Times New Roman" w:hAnsi="Times New Roman" w:cs="Times New Roman"/>
                <w:sz w:val="28"/>
                <w:szCs w:val="28"/>
              </w:rPr>
              <w:t xml:space="preserve"> Hunt</w:t>
            </w:r>
          </w:p>
          <w:p w14:paraId="1CCBCFAF" w14:textId="77777777" w:rsidR="00E3260B" w:rsidRDefault="00E3260B" w:rsidP="00F70A76">
            <w:pPr>
              <w:spacing w:line="360" w:lineRule="auto"/>
              <w:rPr>
                <w:rFonts w:ascii="Estrangelo Edessa" w:hAnsi="Estrangelo Edessa" w:cs="Estrangelo Edessa"/>
                <w:b/>
                <w:sz w:val="24"/>
              </w:rPr>
            </w:pPr>
            <w:proofErr w:type="spellStart"/>
            <w:r w:rsidRPr="00D60E95">
              <w:rPr>
                <w:rFonts w:ascii="Times New Roman" w:hAnsi="Times New Roman" w:cs="Times New Roman"/>
                <w:sz w:val="28"/>
                <w:szCs w:val="28"/>
              </w:rPr>
              <w:t>Kurakiera</w:t>
            </w:r>
            <w:proofErr w:type="spellEnd"/>
            <w:r w:rsidRPr="00D60E95">
              <w:rPr>
                <w:rFonts w:ascii="Times New Roman" w:hAnsi="Times New Roman" w:cs="Times New Roman"/>
                <w:sz w:val="28"/>
                <w:szCs w:val="28"/>
              </w:rPr>
              <w:t xml:space="preserve"> Toliver</w:t>
            </w:r>
          </w:p>
          <w:p w14:paraId="7A03F775" w14:textId="51EB40A5" w:rsidR="00E3260B" w:rsidRDefault="00E3260B" w:rsidP="00F70A76">
            <w:pPr>
              <w:spacing w:line="360" w:lineRule="auto"/>
              <w:rPr>
                <w:rFonts w:ascii="Estrangelo Edessa" w:hAnsi="Estrangelo Edessa" w:cs="Estrangelo Edessa"/>
                <w:b/>
                <w:sz w:val="24"/>
              </w:rPr>
            </w:pPr>
            <w:proofErr w:type="spellStart"/>
            <w:r w:rsidRPr="00D60E95">
              <w:rPr>
                <w:rFonts w:ascii="Times New Roman" w:hAnsi="Times New Roman" w:cs="Times New Roman"/>
                <w:sz w:val="28"/>
                <w:szCs w:val="28"/>
              </w:rPr>
              <w:t>Lakendra</w:t>
            </w:r>
            <w:proofErr w:type="spellEnd"/>
            <w:r w:rsidRPr="00D60E95">
              <w:rPr>
                <w:rFonts w:ascii="Times New Roman" w:hAnsi="Times New Roman" w:cs="Times New Roman"/>
                <w:sz w:val="28"/>
                <w:szCs w:val="28"/>
              </w:rPr>
              <w:t xml:space="preserve"> Roby</w:t>
            </w:r>
          </w:p>
        </w:tc>
        <w:tc>
          <w:tcPr>
            <w:tcW w:w="3328" w:type="dxa"/>
          </w:tcPr>
          <w:p w14:paraId="3F2E851A" w14:textId="77777777" w:rsidR="00E3260B" w:rsidRDefault="00E3260B" w:rsidP="00F70A76">
            <w:pPr>
              <w:spacing w:line="360" w:lineRule="auto"/>
              <w:rPr>
                <w:rFonts w:ascii="Estrangelo Edessa" w:hAnsi="Estrangelo Edessa" w:cs="Estrangelo Edessa"/>
                <w:b/>
                <w:sz w:val="24"/>
              </w:rPr>
            </w:pPr>
            <w:r w:rsidRPr="00D60E95">
              <w:rPr>
                <w:rFonts w:ascii="Times New Roman" w:hAnsi="Times New Roman" w:cs="Times New Roman"/>
                <w:sz w:val="28"/>
                <w:szCs w:val="28"/>
              </w:rPr>
              <w:t>Anna Chamblee</w:t>
            </w:r>
          </w:p>
          <w:p w14:paraId="76B51CB8" w14:textId="77777777" w:rsidR="00E3260B" w:rsidRDefault="00E3260B" w:rsidP="00F70A76">
            <w:pPr>
              <w:spacing w:line="360" w:lineRule="auto"/>
              <w:rPr>
                <w:rFonts w:ascii="Estrangelo Edessa" w:hAnsi="Estrangelo Edessa" w:cs="Estrangelo Edessa"/>
                <w:b/>
                <w:sz w:val="24"/>
              </w:rPr>
            </w:pPr>
            <w:r w:rsidRPr="00D60E95">
              <w:rPr>
                <w:rFonts w:ascii="Times New Roman" w:hAnsi="Times New Roman" w:cs="Times New Roman"/>
                <w:sz w:val="28"/>
                <w:szCs w:val="28"/>
              </w:rPr>
              <w:t>Alexius Washington</w:t>
            </w:r>
          </w:p>
          <w:p w14:paraId="1D1BBCBA" w14:textId="77777777" w:rsidR="00E3260B" w:rsidRDefault="00E3260B" w:rsidP="00F70A76">
            <w:pPr>
              <w:spacing w:line="360" w:lineRule="auto"/>
              <w:rPr>
                <w:rFonts w:ascii="Estrangelo Edessa" w:hAnsi="Estrangelo Edessa" w:cs="Estrangelo Edessa"/>
                <w:b/>
                <w:sz w:val="24"/>
              </w:rPr>
            </w:pPr>
            <w:r w:rsidRPr="00D60E95">
              <w:rPr>
                <w:rFonts w:ascii="Times New Roman" w:hAnsi="Times New Roman" w:cs="Times New Roman"/>
                <w:sz w:val="28"/>
                <w:szCs w:val="28"/>
              </w:rPr>
              <w:t>Makayla Jordan</w:t>
            </w:r>
          </w:p>
          <w:p w14:paraId="05392F8E" w14:textId="4C23E50A" w:rsidR="00E3260B" w:rsidRDefault="00E3260B" w:rsidP="00F70A76">
            <w:pPr>
              <w:spacing w:line="360" w:lineRule="auto"/>
              <w:rPr>
                <w:rFonts w:ascii="Estrangelo Edessa" w:hAnsi="Estrangelo Edessa" w:cs="Estrangelo Edessa"/>
                <w:b/>
                <w:sz w:val="24"/>
              </w:rPr>
            </w:pPr>
            <w:proofErr w:type="spellStart"/>
            <w:r w:rsidRPr="00D60E95">
              <w:rPr>
                <w:rFonts w:ascii="Times New Roman" w:hAnsi="Times New Roman" w:cs="Times New Roman"/>
                <w:sz w:val="28"/>
                <w:szCs w:val="28"/>
              </w:rPr>
              <w:t>Juwaun</w:t>
            </w:r>
            <w:proofErr w:type="spellEnd"/>
            <w:r w:rsidRPr="00D60E95">
              <w:rPr>
                <w:rFonts w:ascii="Times New Roman" w:hAnsi="Times New Roman" w:cs="Times New Roman"/>
                <w:sz w:val="28"/>
                <w:szCs w:val="28"/>
              </w:rPr>
              <w:t xml:space="preserve"> Howard</w:t>
            </w:r>
          </w:p>
        </w:tc>
        <w:tc>
          <w:tcPr>
            <w:tcW w:w="3329" w:type="dxa"/>
          </w:tcPr>
          <w:p w14:paraId="3D9BFE9D" w14:textId="77777777" w:rsidR="00E3260B" w:rsidRDefault="00E3260B" w:rsidP="00F70A76">
            <w:pPr>
              <w:spacing w:line="360" w:lineRule="auto"/>
              <w:rPr>
                <w:rFonts w:ascii="Estrangelo Edessa" w:hAnsi="Estrangelo Edessa" w:cs="Estrangelo Edessa"/>
                <w:b/>
                <w:sz w:val="24"/>
              </w:rPr>
            </w:pPr>
            <w:proofErr w:type="spellStart"/>
            <w:r w:rsidRPr="00D60E95">
              <w:rPr>
                <w:rFonts w:ascii="Times New Roman" w:hAnsi="Times New Roman" w:cs="Times New Roman"/>
                <w:sz w:val="28"/>
                <w:szCs w:val="28"/>
              </w:rPr>
              <w:t>Greanna</w:t>
            </w:r>
            <w:proofErr w:type="spellEnd"/>
            <w:r w:rsidRPr="00D60E9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0E95">
              <w:rPr>
                <w:rFonts w:ascii="Times New Roman" w:hAnsi="Times New Roman" w:cs="Times New Roman"/>
                <w:sz w:val="28"/>
                <w:szCs w:val="28"/>
              </w:rPr>
              <w:t>Lipsey</w:t>
            </w:r>
            <w:proofErr w:type="spellEnd"/>
          </w:p>
          <w:p w14:paraId="24839A70" w14:textId="77777777" w:rsidR="00E3260B" w:rsidRDefault="00E3260B" w:rsidP="00F70A76">
            <w:pPr>
              <w:spacing w:line="360" w:lineRule="auto"/>
              <w:rPr>
                <w:rFonts w:ascii="Estrangelo Edessa" w:hAnsi="Estrangelo Edessa" w:cs="Estrangelo Edessa"/>
                <w:b/>
                <w:sz w:val="24"/>
              </w:rPr>
            </w:pPr>
            <w:proofErr w:type="spellStart"/>
            <w:r w:rsidRPr="00D60E95">
              <w:rPr>
                <w:rFonts w:ascii="Times New Roman" w:hAnsi="Times New Roman" w:cs="Times New Roman"/>
                <w:sz w:val="28"/>
                <w:szCs w:val="28"/>
              </w:rPr>
              <w:t>Bajah</w:t>
            </w:r>
            <w:proofErr w:type="spellEnd"/>
            <w:r w:rsidRPr="00D60E95">
              <w:rPr>
                <w:rFonts w:ascii="Times New Roman" w:hAnsi="Times New Roman" w:cs="Times New Roman"/>
                <w:sz w:val="28"/>
                <w:szCs w:val="28"/>
              </w:rPr>
              <w:t xml:space="preserve"> Fleming</w:t>
            </w:r>
          </w:p>
          <w:p w14:paraId="67C88683" w14:textId="77777777" w:rsidR="00E3260B" w:rsidRDefault="00E3260B" w:rsidP="00F70A76">
            <w:pPr>
              <w:spacing w:line="360" w:lineRule="auto"/>
              <w:rPr>
                <w:rFonts w:ascii="Estrangelo Edessa" w:hAnsi="Estrangelo Edessa" w:cs="Estrangelo Edessa"/>
                <w:b/>
                <w:sz w:val="24"/>
              </w:rPr>
            </w:pPr>
            <w:r w:rsidRPr="00D60E95">
              <w:rPr>
                <w:rFonts w:ascii="Times New Roman" w:hAnsi="Times New Roman" w:cs="Times New Roman"/>
                <w:sz w:val="28"/>
                <w:szCs w:val="28"/>
              </w:rPr>
              <w:t>Tyrek Mosley</w:t>
            </w:r>
          </w:p>
          <w:p w14:paraId="295C1E6A" w14:textId="12DD48E7" w:rsidR="00E3260B" w:rsidRDefault="00E3260B" w:rsidP="00F70A76">
            <w:pPr>
              <w:spacing w:line="360" w:lineRule="auto"/>
              <w:rPr>
                <w:rFonts w:ascii="Estrangelo Edessa" w:hAnsi="Estrangelo Edessa" w:cs="Estrangelo Edessa"/>
                <w:b/>
                <w:sz w:val="24"/>
              </w:rPr>
            </w:pPr>
            <w:proofErr w:type="spellStart"/>
            <w:r w:rsidRPr="00D60E95">
              <w:rPr>
                <w:rFonts w:ascii="Times New Roman" w:hAnsi="Times New Roman" w:cs="Times New Roman"/>
                <w:sz w:val="28"/>
                <w:szCs w:val="28"/>
              </w:rPr>
              <w:t>Tramell</w:t>
            </w:r>
            <w:proofErr w:type="spellEnd"/>
            <w:r w:rsidRPr="00D60E95">
              <w:rPr>
                <w:rFonts w:ascii="Times New Roman" w:hAnsi="Times New Roman" w:cs="Times New Roman"/>
                <w:sz w:val="28"/>
                <w:szCs w:val="28"/>
              </w:rPr>
              <w:t xml:space="preserve"> Boatman</w:t>
            </w:r>
          </w:p>
        </w:tc>
      </w:tr>
    </w:tbl>
    <w:p w14:paraId="1605E0D8" w14:textId="77777777" w:rsidR="00F70A76" w:rsidRDefault="00F70A76">
      <w:pPr>
        <w:rPr>
          <w:rFonts w:ascii="Estrangelo Edessa" w:hAnsi="Estrangelo Edessa" w:cs="Estrangelo Edessa"/>
          <w:b/>
          <w:sz w:val="24"/>
        </w:rPr>
      </w:pPr>
    </w:p>
    <w:p w14:paraId="48D03C41" w14:textId="77777777" w:rsidR="001A1935" w:rsidRDefault="004962DC">
      <w:pPr>
        <w:rPr>
          <w:rFonts w:ascii="Estrangelo Edessa" w:hAnsi="Estrangelo Edessa" w:cs="Estrangelo Edessa"/>
          <w:b/>
          <w:sz w:val="24"/>
        </w:rPr>
      </w:pPr>
      <w:r>
        <w:rPr>
          <w:rFonts w:ascii="Estrangelo Edessa" w:hAnsi="Estrangelo Edessa" w:cs="Estrangelo Edessa"/>
          <w:b/>
          <w:sz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3"/>
        <w:gridCol w:w="9985"/>
      </w:tblGrid>
      <w:tr w:rsidR="001A1935" w14:paraId="6B864DEC" w14:textId="77777777" w:rsidTr="00746F90">
        <w:trPr>
          <w:trHeight w:val="522"/>
        </w:trPr>
        <w:tc>
          <w:tcPr>
            <w:tcW w:w="12198" w:type="dxa"/>
            <w:gridSpan w:val="2"/>
          </w:tcPr>
          <w:p w14:paraId="790C64DC" w14:textId="6D03EE61" w:rsidR="001A1935" w:rsidRDefault="001A1935" w:rsidP="001A1935">
            <w:pPr>
              <w:widowControl w:val="0"/>
              <w:autoSpaceDE w:val="0"/>
              <w:autoSpaceDN w:val="0"/>
              <w:adjustRightInd w:val="0"/>
              <w:spacing w:after="240" w:line="560" w:lineRule="atLeast"/>
              <w:jc w:val="center"/>
              <w:rPr>
                <w:rFonts w:ascii="Estrangelo Edessa" w:hAnsi="Estrangelo Edessa" w:cs="Estrangelo Edessa"/>
                <w:b/>
                <w:sz w:val="24"/>
              </w:rPr>
            </w:pPr>
            <w:r w:rsidRPr="001A1935">
              <w:rPr>
                <w:rFonts w:ascii="Times" w:hAnsi="Times" w:cs="Times"/>
                <w:b/>
                <w:bCs/>
                <w:sz w:val="48"/>
                <w:szCs w:val="48"/>
              </w:rPr>
              <w:lastRenderedPageBreak/>
              <w:t>Jim Hill High School</w:t>
            </w:r>
            <w:r>
              <w:rPr>
                <w:rFonts w:ascii="Estrangelo Edessa" w:hAnsi="Estrangelo Edessa" w:cs="Estrangelo Edessa" w:hint="eastAsia"/>
                <w:b/>
                <w:sz w:val="24"/>
              </w:rPr>
              <w:t xml:space="preserve"> </w:t>
            </w:r>
          </w:p>
        </w:tc>
      </w:tr>
      <w:tr w:rsidR="001A1935" w14:paraId="16403FC6" w14:textId="77777777" w:rsidTr="00746F90">
        <w:trPr>
          <w:trHeight w:val="546"/>
        </w:trPr>
        <w:tc>
          <w:tcPr>
            <w:tcW w:w="2213" w:type="dxa"/>
          </w:tcPr>
          <w:p w14:paraId="1A683645" w14:textId="77777777" w:rsidR="001A1935" w:rsidRDefault="001A1935" w:rsidP="00746F90">
            <w:pPr>
              <w:spacing w:line="360" w:lineRule="auto"/>
              <w:rPr>
                <w:rFonts w:ascii="Estrangelo Edessa" w:hAnsi="Estrangelo Edessa" w:cs="Estrangelo Edessa"/>
                <w:b/>
                <w:sz w:val="24"/>
              </w:rPr>
            </w:pPr>
            <w:r>
              <w:rPr>
                <w:rFonts w:ascii="Estrangelo Edessa" w:hAnsi="Estrangelo Edessa" w:cs="Estrangelo Edessa"/>
                <w:b/>
                <w:sz w:val="24"/>
              </w:rPr>
              <w:t>Teacher (2)</w:t>
            </w:r>
          </w:p>
        </w:tc>
        <w:tc>
          <w:tcPr>
            <w:tcW w:w="9985" w:type="dxa"/>
          </w:tcPr>
          <w:p w14:paraId="7202203C" w14:textId="77777777" w:rsidR="001A1935" w:rsidRDefault="002F1D11" w:rsidP="00746F90">
            <w:r>
              <w:t>Minnie York</w:t>
            </w:r>
          </w:p>
          <w:p w14:paraId="571686DA" w14:textId="2C006CA0" w:rsidR="002F1D11" w:rsidRPr="001364D8" w:rsidRDefault="002F1D11" w:rsidP="00746F90">
            <w:r>
              <w:t>Courtney Brown</w:t>
            </w:r>
          </w:p>
        </w:tc>
      </w:tr>
      <w:tr w:rsidR="001A1935" w14:paraId="1A658540" w14:textId="77777777" w:rsidTr="00746F90">
        <w:trPr>
          <w:trHeight w:val="546"/>
        </w:trPr>
        <w:tc>
          <w:tcPr>
            <w:tcW w:w="2213" w:type="dxa"/>
          </w:tcPr>
          <w:p w14:paraId="39DB5BF5" w14:textId="0F6C7B04" w:rsidR="001A1935" w:rsidRDefault="001A1935" w:rsidP="00746F90">
            <w:pPr>
              <w:spacing w:line="360" w:lineRule="auto"/>
              <w:rPr>
                <w:rFonts w:ascii="Estrangelo Edessa" w:hAnsi="Estrangelo Edessa" w:cs="Estrangelo Edessa"/>
                <w:b/>
                <w:sz w:val="24"/>
              </w:rPr>
            </w:pPr>
            <w:r>
              <w:rPr>
                <w:rFonts w:ascii="Estrangelo Edessa" w:hAnsi="Estrangelo Edessa" w:cs="Estrangelo Edessa"/>
                <w:b/>
                <w:sz w:val="24"/>
              </w:rPr>
              <w:t>Students</w:t>
            </w:r>
            <w:r w:rsidR="00925C37">
              <w:rPr>
                <w:rFonts w:ascii="Estrangelo Edessa" w:hAnsi="Estrangelo Edessa" w:cs="Estrangelo Edessa"/>
                <w:b/>
                <w:sz w:val="24"/>
              </w:rPr>
              <w:t xml:space="preserve"> (16)</w:t>
            </w:r>
          </w:p>
        </w:tc>
        <w:tc>
          <w:tcPr>
            <w:tcW w:w="9985" w:type="dxa"/>
          </w:tcPr>
          <w:p w14:paraId="5E90ACED" w14:textId="77777777" w:rsidR="001A1935" w:rsidRDefault="002F1D11" w:rsidP="00746F90">
            <w:pPr>
              <w:spacing w:line="360" w:lineRule="auto"/>
              <w:rPr>
                <w:rFonts w:ascii="Estrangelo Edessa" w:hAnsi="Estrangelo Edessa" w:cs="Estrangelo Edessa"/>
                <w:sz w:val="24"/>
              </w:rPr>
            </w:pPr>
            <w:proofErr w:type="spellStart"/>
            <w:r w:rsidRPr="002F1D11">
              <w:rPr>
                <w:rFonts w:ascii="Estrangelo Edessa" w:hAnsi="Estrangelo Edessa" w:cs="Estrangelo Edessa"/>
                <w:sz w:val="24"/>
              </w:rPr>
              <w:t>Trishanna</w:t>
            </w:r>
            <w:proofErr w:type="spellEnd"/>
            <w:r w:rsidRPr="002F1D11">
              <w:rPr>
                <w:rFonts w:ascii="Estrangelo Edessa" w:hAnsi="Estrangelo Edessa" w:cs="Estrangelo Edessa"/>
                <w:sz w:val="24"/>
              </w:rPr>
              <w:t xml:space="preserve"> Ev</w:t>
            </w:r>
            <w:r>
              <w:rPr>
                <w:rFonts w:ascii="Estrangelo Edessa" w:hAnsi="Estrangelo Edessa" w:cs="Estrangelo Edessa"/>
                <w:sz w:val="24"/>
              </w:rPr>
              <w:t>erett</w:t>
            </w:r>
          </w:p>
          <w:p w14:paraId="10708C55" w14:textId="77777777" w:rsidR="002F1D11" w:rsidRDefault="002F1D11" w:rsidP="00746F90">
            <w:pPr>
              <w:spacing w:line="360" w:lineRule="auto"/>
              <w:rPr>
                <w:rFonts w:ascii="Estrangelo Edessa" w:hAnsi="Estrangelo Edessa" w:cs="Estrangelo Edessa"/>
                <w:sz w:val="24"/>
              </w:rPr>
            </w:pPr>
            <w:proofErr w:type="spellStart"/>
            <w:r>
              <w:rPr>
                <w:rFonts w:ascii="Estrangelo Edessa" w:hAnsi="Estrangelo Edessa" w:cs="Estrangelo Edessa"/>
                <w:sz w:val="24"/>
              </w:rPr>
              <w:t>DeVaughn</w:t>
            </w:r>
            <w:proofErr w:type="spellEnd"/>
            <w:r>
              <w:rPr>
                <w:rFonts w:ascii="Estrangelo Edessa" w:hAnsi="Estrangelo Edessa" w:cs="Estrangelo Edessa"/>
                <w:sz w:val="24"/>
              </w:rPr>
              <w:t xml:space="preserve"> Graves</w:t>
            </w:r>
          </w:p>
          <w:p w14:paraId="2CD1DAD2" w14:textId="77777777" w:rsidR="002F1D11" w:rsidRDefault="002F1D11" w:rsidP="00746F90">
            <w:pPr>
              <w:spacing w:line="360" w:lineRule="auto"/>
              <w:rPr>
                <w:rFonts w:ascii="Estrangelo Edessa" w:hAnsi="Estrangelo Edessa" w:cs="Estrangelo Edessa"/>
                <w:sz w:val="24"/>
              </w:rPr>
            </w:pPr>
            <w:r>
              <w:rPr>
                <w:rFonts w:ascii="Estrangelo Edessa" w:hAnsi="Estrangelo Edessa" w:cs="Estrangelo Edessa"/>
                <w:sz w:val="24"/>
              </w:rPr>
              <w:t xml:space="preserve">Cortez Hart </w:t>
            </w:r>
          </w:p>
          <w:p w14:paraId="4F6A6190" w14:textId="77777777" w:rsidR="002F1D11" w:rsidRDefault="002F1D11" w:rsidP="00746F90">
            <w:pPr>
              <w:spacing w:line="360" w:lineRule="auto"/>
              <w:rPr>
                <w:rFonts w:ascii="Estrangelo Edessa" w:hAnsi="Estrangelo Edessa" w:cs="Estrangelo Edessa"/>
                <w:sz w:val="24"/>
              </w:rPr>
            </w:pPr>
            <w:r>
              <w:rPr>
                <w:rFonts w:ascii="Estrangelo Edessa" w:hAnsi="Estrangelo Edessa" w:cs="Estrangelo Edessa"/>
                <w:sz w:val="24"/>
              </w:rPr>
              <w:t>Jessica Stewart</w:t>
            </w:r>
          </w:p>
          <w:p w14:paraId="54DB168C" w14:textId="77777777" w:rsidR="002F1D11" w:rsidRDefault="002F1D11" w:rsidP="00746F90">
            <w:pPr>
              <w:spacing w:line="360" w:lineRule="auto"/>
              <w:rPr>
                <w:rFonts w:ascii="Estrangelo Edessa" w:hAnsi="Estrangelo Edessa" w:cs="Estrangelo Edessa"/>
                <w:sz w:val="24"/>
              </w:rPr>
            </w:pPr>
            <w:r>
              <w:rPr>
                <w:rFonts w:ascii="Estrangelo Edessa" w:hAnsi="Estrangelo Edessa" w:cs="Estrangelo Edessa"/>
                <w:sz w:val="24"/>
              </w:rPr>
              <w:t>Destiny Davis</w:t>
            </w:r>
          </w:p>
          <w:p w14:paraId="4753D5DE" w14:textId="77777777" w:rsidR="002F1D11" w:rsidRDefault="002F1D11" w:rsidP="00746F90">
            <w:pPr>
              <w:spacing w:line="360" w:lineRule="auto"/>
              <w:rPr>
                <w:rFonts w:ascii="Estrangelo Edessa" w:hAnsi="Estrangelo Edessa" w:cs="Estrangelo Edessa"/>
                <w:sz w:val="24"/>
              </w:rPr>
            </w:pPr>
            <w:r>
              <w:rPr>
                <w:rFonts w:ascii="Estrangelo Edessa" w:hAnsi="Estrangelo Edessa" w:cs="Estrangelo Edessa"/>
                <w:sz w:val="24"/>
              </w:rPr>
              <w:t>Anthony Terrell</w:t>
            </w:r>
          </w:p>
          <w:p w14:paraId="258417C5" w14:textId="77777777" w:rsidR="002F1D11" w:rsidRDefault="002F1D11" w:rsidP="00746F90">
            <w:pPr>
              <w:spacing w:line="360" w:lineRule="auto"/>
              <w:rPr>
                <w:rFonts w:ascii="Estrangelo Edessa" w:hAnsi="Estrangelo Edessa" w:cs="Estrangelo Edessa"/>
                <w:sz w:val="24"/>
              </w:rPr>
            </w:pPr>
            <w:proofErr w:type="spellStart"/>
            <w:r>
              <w:rPr>
                <w:rFonts w:ascii="Estrangelo Edessa" w:hAnsi="Estrangelo Edessa" w:cs="Estrangelo Edessa"/>
                <w:sz w:val="24"/>
              </w:rPr>
              <w:t>Deveunia</w:t>
            </w:r>
            <w:proofErr w:type="spellEnd"/>
            <w:r>
              <w:rPr>
                <w:rFonts w:ascii="Estrangelo Edessa" w:hAnsi="Estrangelo Edessa" w:cs="Estrangelo Edessa"/>
                <w:sz w:val="24"/>
              </w:rPr>
              <w:t xml:space="preserve"> Bassett</w:t>
            </w:r>
          </w:p>
          <w:p w14:paraId="652106E7" w14:textId="77777777" w:rsidR="002F1D11" w:rsidRDefault="002F1D11" w:rsidP="00746F90">
            <w:pPr>
              <w:spacing w:line="360" w:lineRule="auto"/>
              <w:rPr>
                <w:rFonts w:ascii="Estrangelo Edessa" w:hAnsi="Estrangelo Edessa" w:cs="Estrangelo Edessa"/>
                <w:sz w:val="24"/>
              </w:rPr>
            </w:pPr>
            <w:proofErr w:type="spellStart"/>
            <w:r>
              <w:rPr>
                <w:rFonts w:ascii="Estrangelo Edessa" w:hAnsi="Estrangelo Edessa" w:cs="Estrangelo Edessa"/>
                <w:sz w:val="24"/>
              </w:rPr>
              <w:t>Takya</w:t>
            </w:r>
            <w:proofErr w:type="spellEnd"/>
            <w:r>
              <w:rPr>
                <w:rFonts w:ascii="Estrangelo Edessa" w:hAnsi="Estrangelo Edessa" w:cs="Estrangelo Edessa"/>
                <w:sz w:val="24"/>
              </w:rPr>
              <w:t xml:space="preserve"> Holt</w:t>
            </w:r>
          </w:p>
          <w:p w14:paraId="0803AC58" w14:textId="77777777" w:rsidR="002F1D11" w:rsidRDefault="002F1D11" w:rsidP="00746F90">
            <w:pPr>
              <w:spacing w:line="360" w:lineRule="auto"/>
              <w:rPr>
                <w:rFonts w:ascii="Estrangelo Edessa" w:hAnsi="Estrangelo Edessa" w:cs="Estrangelo Edessa"/>
                <w:sz w:val="24"/>
              </w:rPr>
            </w:pPr>
            <w:proofErr w:type="spellStart"/>
            <w:r>
              <w:rPr>
                <w:rFonts w:ascii="Estrangelo Edessa" w:hAnsi="Estrangelo Edessa" w:cs="Estrangelo Edessa"/>
                <w:sz w:val="24"/>
              </w:rPr>
              <w:t>T’Onia</w:t>
            </w:r>
            <w:proofErr w:type="spellEnd"/>
            <w:r>
              <w:rPr>
                <w:rFonts w:ascii="Estrangelo Edessa" w:hAnsi="Estrangelo Edessa" w:cs="Estrangelo Edessa"/>
                <w:sz w:val="24"/>
              </w:rPr>
              <w:t xml:space="preserve"> Dabney </w:t>
            </w:r>
          </w:p>
          <w:p w14:paraId="1DC264DC" w14:textId="77777777" w:rsidR="002F1D11" w:rsidRDefault="002F1D11" w:rsidP="00746F90">
            <w:pPr>
              <w:spacing w:line="360" w:lineRule="auto"/>
              <w:rPr>
                <w:rFonts w:ascii="Estrangelo Edessa" w:hAnsi="Estrangelo Edessa" w:cs="Estrangelo Edessa"/>
                <w:sz w:val="24"/>
              </w:rPr>
            </w:pPr>
            <w:r>
              <w:rPr>
                <w:rFonts w:ascii="Estrangelo Edessa" w:hAnsi="Estrangelo Edessa" w:cs="Estrangelo Edessa"/>
                <w:sz w:val="24"/>
              </w:rPr>
              <w:t>Tyler Clinton</w:t>
            </w:r>
          </w:p>
          <w:p w14:paraId="40D44EDB" w14:textId="77777777" w:rsidR="002F1D11" w:rsidRDefault="002F1D11" w:rsidP="00746F90">
            <w:pPr>
              <w:spacing w:line="360" w:lineRule="auto"/>
              <w:rPr>
                <w:rFonts w:ascii="Estrangelo Edessa" w:hAnsi="Estrangelo Edessa" w:cs="Estrangelo Edessa"/>
                <w:sz w:val="24"/>
              </w:rPr>
            </w:pPr>
            <w:r>
              <w:rPr>
                <w:rFonts w:ascii="Estrangelo Edessa" w:hAnsi="Estrangelo Edessa" w:cs="Estrangelo Edessa"/>
                <w:sz w:val="24"/>
              </w:rPr>
              <w:t>Courtney Lee</w:t>
            </w:r>
          </w:p>
          <w:p w14:paraId="1642EFEA" w14:textId="77777777" w:rsidR="002F1D11" w:rsidRDefault="002F1D11" w:rsidP="00746F90">
            <w:pPr>
              <w:spacing w:line="360" w:lineRule="auto"/>
              <w:rPr>
                <w:rFonts w:ascii="Estrangelo Edessa" w:hAnsi="Estrangelo Edessa" w:cs="Estrangelo Edessa"/>
                <w:sz w:val="24"/>
              </w:rPr>
            </w:pPr>
            <w:r>
              <w:rPr>
                <w:rFonts w:ascii="Estrangelo Edessa" w:hAnsi="Estrangelo Edessa" w:cs="Estrangelo Edessa"/>
                <w:sz w:val="24"/>
              </w:rPr>
              <w:t>Ciera Smith</w:t>
            </w:r>
          </w:p>
          <w:p w14:paraId="49025CAD" w14:textId="77777777" w:rsidR="002F1D11" w:rsidRDefault="002F1D11" w:rsidP="00746F90">
            <w:pPr>
              <w:spacing w:line="360" w:lineRule="auto"/>
              <w:rPr>
                <w:rFonts w:ascii="Estrangelo Edessa" w:hAnsi="Estrangelo Edessa" w:cs="Estrangelo Edessa"/>
                <w:sz w:val="24"/>
              </w:rPr>
            </w:pPr>
            <w:r>
              <w:rPr>
                <w:rFonts w:ascii="Estrangelo Edessa" w:hAnsi="Estrangelo Edessa" w:cs="Estrangelo Edessa"/>
                <w:sz w:val="24"/>
              </w:rPr>
              <w:t>Tyler Frazier</w:t>
            </w:r>
          </w:p>
          <w:p w14:paraId="6D3F48ED" w14:textId="77777777" w:rsidR="002F1D11" w:rsidRDefault="002F1D11" w:rsidP="00746F90">
            <w:pPr>
              <w:spacing w:line="360" w:lineRule="auto"/>
              <w:rPr>
                <w:rFonts w:ascii="Estrangelo Edessa" w:hAnsi="Estrangelo Edessa" w:cs="Estrangelo Edessa"/>
                <w:sz w:val="24"/>
              </w:rPr>
            </w:pPr>
            <w:proofErr w:type="spellStart"/>
            <w:r>
              <w:rPr>
                <w:rFonts w:ascii="Estrangelo Edessa" w:hAnsi="Estrangelo Edessa" w:cs="Estrangelo Edessa"/>
                <w:sz w:val="24"/>
              </w:rPr>
              <w:t>Marquell</w:t>
            </w:r>
            <w:proofErr w:type="spellEnd"/>
            <w:r>
              <w:rPr>
                <w:rFonts w:ascii="Estrangelo Edessa" w:hAnsi="Estrangelo Edessa" w:cs="Estrangelo Edessa"/>
                <w:sz w:val="24"/>
              </w:rPr>
              <w:t xml:space="preserve"> Morrison</w:t>
            </w:r>
          </w:p>
          <w:p w14:paraId="66785419" w14:textId="77777777" w:rsidR="002F1D11" w:rsidRDefault="002F1D11" w:rsidP="00746F90">
            <w:pPr>
              <w:spacing w:line="360" w:lineRule="auto"/>
              <w:rPr>
                <w:rFonts w:ascii="Estrangelo Edessa" w:hAnsi="Estrangelo Edessa" w:cs="Estrangelo Edessa"/>
                <w:sz w:val="24"/>
              </w:rPr>
            </w:pPr>
            <w:r>
              <w:rPr>
                <w:rFonts w:ascii="Estrangelo Edessa" w:hAnsi="Estrangelo Edessa" w:cs="Estrangelo Edessa"/>
                <w:sz w:val="24"/>
              </w:rPr>
              <w:t xml:space="preserve">Jamie Lewis </w:t>
            </w:r>
          </w:p>
          <w:p w14:paraId="2F63955B" w14:textId="13432D0B" w:rsidR="002F1D11" w:rsidRPr="002F1D11" w:rsidRDefault="002F1D11" w:rsidP="00746F90">
            <w:pPr>
              <w:spacing w:line="360" w:lineRule="auto"/>
              <w:rPr>
                <w:rFonts w:ascii="Estrangelo Edessa" w:hAnsi="Estrangelo Edessa" w:cs="Estrangelo Edessa"/>
                <w:sz w:val="24"/>
              </w:rPr>
            </w:pPr>
            <w:r>
              <w:rPr>
                <w:rFonts w:ascii="Estrangelo Edessa" w:hAnsi="Estrangelo Edessa" w:cs="Estrangelo Edessa"/>
                <w:sz w:val="24"/>
              </w:rPr>
              <w:t xml:space="preserve">Shon Simmons </w:t>
            </w:r>
          </w:p>
        </w:tc>
      </w:tr>
    </w:tbl>
    <w:p w14:paraId="67A92F76" w14:textId="77777777" w:rsidR="005019EC" w:rsidRDefault="005019EC" w:rsidP="00E923A5">
      <w:pPr>
        <w:rPr>
          <w:rFonts w:cs="Estrangelo Edessa"/>
          <w:b/>
          <w:sz w:val="24"/>
        </w:rPr>
        <w:sectPr w:rsidR="005019EC" w:rsidSect="00F44497">
          <w:headerReference w:type="default" r:id="rId7"/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14:paraId="7EA0485E" w14:textId="77777777" w:rsidR="005019EC" w:rsidRDefault="005019EC" w:rsidP="00BB2B4B">
      <w:pPr>
        <w:spacing w:after="0" w:line="360" w:lineRule="auto"/>
        <w:rPr>
          <w:rFonts w:cs="Estrangelo Edessa"/>
          <w:b/>
          <w:sz w:val="24"/>
        </w:rPr>
        <w:sectPr w:rsidR="005019EC" w:rsidSect="005019EC">
          <w:type w:val="continuous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199D3E4A" w14:textId="5BE435E9" w:rsidR="004460E1" w:rsidRDefault="004460E1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3"/>
        <w:gridCol w:w="4992"/>
        <w:gridCol w:w="4993"/>
      </w:tblGrid>
      <w:tr w:rsidR="004460E1" w14:paraId="5DC2D5D7" w14:textId="77777777" w:rsidTr="00746F90">
        <w:trPr>
          <w:trHeight w:val="522"/>
        </w:trPr>
        <w:tc>
          <w:tcPr>
            <w:tcW w:w="12198" w:type="dxa"/>
            <w:gridSpan w:val="3"/>
          </w:tcPr>
          <w:p w14:paraId="40952410" w14:textId="08CC42AC" w:rsidR="004460E1" w:rsidRPr="001364D8" w:rsidRDefault="004460E1" w:rsidP="00746F90">
            <w:pPr>
              <w:widowControl w:val="0"/>
              <w:autoSpaceDE w:val="0"/>
              <w:autoSpaceDN w:val="0"/>
              <w:adjustRightInd w:val="0"/>
              <w:spacing w:after="240" w:line="560" w:lineRule="atLeast"/>
              <w:jc w:val="center"/>
              <w:rPr>
                <w:rFonts w:ascii="Times" w:hAnsi="Times" w:cs="Times"/>
                <w:b/>
                <w:bCs/>
                <w:sz w:val="48"/>
                <w:szCs w:val="48"/>
              </w:rPr>
            </w:pPr>
            <w:r>
              <w:rPr>
                <w:rFonts w:ascii="Times" w:hAnsi="Times" w:cs="Times"/>
                <w:b/>
                <w:bCs/>
                <w:sz w:val="48"/>
                <w:szCs w:val="48"/>
              </w:rPr>
              <w:lastRenderedPageBreak/>
              <w:t>Prentiss</w:t>
            </w:r>
          </w:p>
          <w:p w14:paraId="3495469D" w14:textId="77777777" w:rsidR="004460E1" w:rsidRDefault="004460E1" w:rsidP="00746F90">
            <w:pPr>
              <w:spacing w:line="360" w:lineRule="auto"/>
              <w:rPr>
                <w:rFonts w:ascii="Estrangelo Edessa" w:hAnsi="Estrangelo Edessa" w:cs="Estrangelo Edessa"/>
                <w:b/>
                <w:sz w:val="24"/>
              </w:rPr>
            </w:pPr>
          </w:p>
        </w:tc>
      </w:tr>
      <w:tr w:rsidR="004460E1" w14:paraId="040848AF" w14:textId="77777777" w:rsidTr="00746F90">
        <w:trPr>
          <w:trHeight w:val="546"/>
        </w:trPr>
        <w:tc>
          <w:tcPr>
            <w:tcW w:w="2213" w:type="dxa"/>
          </w:tcPr>
          <w:p w14:paraId="16928D06" w14:textId="77777777" w:rsidR="004460E1" w:rsidRDefault="004460E1" w:rsidP="00746F90">
            <w:pPr>
              <w:spacing w:line="360" w:lineRule="auto"/>
              <w:rPr>
                <w:rFonts w:ascii="Estrangelo Edessa" w:hAnsi="Estrangelo Edessa" w:cs="Estrangelo Edessa"/>
                <w:b/>
                <w:sz w:val="24"/>
              </w:rPr>
            </w:pPr>
            <w:r>
              <w:rPr>
                <w:rFonts w:ascii="Estrangelo Edessa" w:hAnsi="Estrangelo Edessa" w:cs="Estrangelo Edessa"/>
                <w:b/>
                <w:sz w:val="24"/>
              </w:rPr>
              <w:t xml:space="preserve">Teacher </w:t>
            </w:r>
          </w:p>
        </w:tc>
        <w:tc>
          <w:tcPr>
            <w:tcW w:w="9985" w:type="dxa"/>
            <w:gridSpan w:val="2"/>
          </w:tcPr>
          <w:p w14:paraId="420990E4" w14:textId="207ADEB5" w:rsidR="004460E1" w:rsidRPr="00712707" w:rsidRDefault="004460E1" w:rsidP="00746F9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Brenda Martin</w:t>
            </w:r>
            <w:r w:rsidRPr="00712707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4460E1" w14:paraId="7558C0A8" w14:textId="77777777" w:rsidTr="00746F90">
        <w:trPr>
          <w:trHeight w:val="4978"/>
        </w:trPr>
        <w:tc>
          <w:tcPr>
            <w:tcW w:w="2213" w:type="dxa"/>
          </w:tcPr>
          <w:p w14:paraId="4CD90A7C" w14:textId="696C612B" w:rsidR="004460E1" w:rsidRDefault="004460E1" w:rsidP="00746F90">
            <w:pPr>
              <w:spacing w:line="360" w:lineRule="auto"/>
              <w:rPr>
                <w:rFonts w:ascii="Estrangelo Edessa" w:hAnsi="Estrangelo Edessa" w:cs="Estrangelo Edessa"/>
                <w:b/>
                <w:sz w:val="24"/>
              </w:rPr>
            </w:pPr>
            <w:r>
              <w:rPr>
                <w:rFonts w:ascii="Estrangelo Edessa" w:hAnsi="Estrangelo Edessa" w:cs="Estrangelo Edessa"/>
                <w:b/>
                <w:sz w:val="24"/>
              </w:rPr>
              <w:t>Students</w:t>
            </w:r>
            <w:r w:rsidR="00067756">
              <w:rPr>
                <w:rFonts w:ascii="Estrangelo Edessa" w:hAnsi="Estrangelo Edessa" w:cs="Estrangelo Edessa"/>
                <w:b/>
                <w:sz w:val="24"/>
              </w:rPr>
              <w:t xml:space="preserve"> (16) </w:t>
            </w:r>
          </w:p>
        </w:tc>
        <w:tc>
          <w:tcPr>
            <w:tcW w:w="4992" w:type="dxa"/>
          </w:tcPr>
          <w:p w14:paraId="3526374B" w14:textId="77777777" w:rsidR="004460E1" w:rsidRDefault="004460E1" w:rsidP="00746F9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Destiny Williams </w:t>
            </w:r>
          </w:p>
          <w:p w14:paraId="7C811995" w14:textId="781412D6" w:rsidR="004460E1" w:rsidRDefault="004460E1" w:rsidP="00746F9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Elesha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White</w:t>
            </w:r>
          </w:p>
          <w:p w14:paraId="6A13D7D6" w14:textId="77777777" w:rsidR="004460E1" w:rsidRDefault="004460E1" w:rsidP="00746F9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Bre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Butler </w:t>
            </w:r>
          </w:p>
          <w:p w14:paraId="027BC80D" w14:textId="77777777" w:rsidR="004460E1" w:rsidRDefault="004460E1" w:rsidP="00746F9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Jada Fairley </w:t>
            </w:r>
          </w:p>
          <w:p w14:paraId="61B64535" w14:textId="77777777" w:rsidR="004460E1" w:rsidRDefault="004460E1" w:rsidP="00746F9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Takeaslyn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Gardner</w:t>
            </w:r>
          </w:p>
          <w:p w14:paraId="4BBF0E0A" w14:textId="77777777" w:rsidR="004460E1" w:rsidRDefault="004460E1" w:rsidP="00746F9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Tim McNair </w:t>
            </w:r>
          </w:p>
          <w:p w14:paraId="713D2791" w14:textId="77777777" w:rsidR="004460E1" w:rsidRDefault="004460E1" w:rsidP="00746F9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Tressa Polk</w:t>
            </w:r>
          </w:p>
          <w:p w14:paraId="5223EBB9" w14:textId="77777777" w:rsidR="004460E1" w:rsidRDefault="004460E1" w:rsidP="00746F9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LaShayla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Griffith</w:t>
            </w:r>
          </w:p>
          <w:p w14:paraId="56114AE0" w14:textId="77777777" w:rsidR="004460E1" w:rsidRDefault="004460E1" w:rsidP="00746F9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James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Dyess</w:t>
            </w:r>
            <w:proofErr w:type="spellEnd"/>
          </w:p>
          <w:p w14:paraId="6E0E715F" w14:textId="77777777" w:rsidR="004460E1" w:rsidRDefault="004460E1" w:rsidP="00746F9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Terry Bryant </w:t>
            </w:r>
          </w:p>
          <w:p w14:paraId="5EBED9FD" w14:textId="77777777" w:rsidR="004460E1" w:rsidRDefault="004460E1" w:rsidP="00746F9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Nasier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King </w:t>
            </w:r>
          </w:p>
          <w:p w14:paraId="0E46A3BE" w14:textId="3709EA61" w:rsidR="004460E1" w:rsidRDefault="004460E1" w:rsidP="00746F9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Justin Chambliss</w:t>
            </w:r>
          </w:p>
        </w:tc>
        <w:tc>
          <w:tcPr>
            <w:tcW w:w="4993" w:type="dxa"/>
          </w:tcPr>
          <w:p w14:paraId="6DC1AADD" w14:textId="77777777" w:rsidR="004460E1" w:rsidRDefault="004460E1" w:rsidP="00746F9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Dymond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Walker </w:t>
            </w:r>
          </w:p>
          <w:p w14:paraId="509A3085" w14:textId="77777777" w:rsidR="004460E1" w:rsidRDefault="004460E1" w:rsidP="00746F9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Diltasia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Wells </w:t>
            </w:r>
          </w:p>
          <w:p w14:paraId="41F48AA9" w14:textId="77777777" w:rsidR="004460E1" w:rsidRDefault="004460E1" w:rsidP="00746F9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Fred McCollum</w:t>
            </w:r>
          </w:p>
          <w:p w14:paraId="12715D5D" w14:textId="77777777" w:rsidR="004460E1" w:rsidRDefault="004460E1" w:rsidP="00746F9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Anthony Walker </w:t>
            </w:r>
          </w:p>
          <w:p w14:paraId="1F3CAA2A" w14:textId="6BAFA087" w:rsidR="004460E1" w:rsidRPr="00712707" w:rsidRDefault="004460E1" w:rsidP="00746F9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5CF510DF" w14:textId="5ABD9BAC" w:rsidR="00BB2B4B" w:rsidRDefault="00BB2B4B" w:rsidP="0077347E">
      <w:pPr>
        <w:rPr>
          <w:rFonts w:ascii="Calibri" w:eastAsia="Calibri" w:hAnsi="Calibri" w:cs="Times New Roman"/>
        </w:rPr>
      </w:pPr>
    </w:p>
    <w:p w14:paraId="52CE9FD8" w14:textId="77777777" w:rsidR="004460E1" w:rsidRDefault="004460E1" w:rsidP="0077347E">
      <w:pPr>
        <w:rPr>
          <w:rFonts w:ascii="Calibri" w:eastAsia="Calibri" w:hAnsi="Calibri" w:cs="Times New Roman"/>
        </w:rPr>
      </w:pPr>
    </w:p>
    <w:sectPr w:rsidR="004460E1" w:rsidSect="005019EC">
      <w:type w:val="continuous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7D485B" w14:textId="77777777" w:rsidR="00746F90" w:rsidRDefault="00746F90" w:rsidP="00F44497">
      <w:pPr>
        <w:spacing w:after="0" w:line="240" w:lineRule="auto"/>
      </w:pPr>
      <w:r>
        <w:separator/>
      </w:r>
    </w:p>
  </w:endnote>
  <w:endnote w:type="continuationSeparator" w:id="0">
    <w:p w14:paraId="1E9CE1C6" w14:textId="77777777" w:rsidR="00746F90" w:rsidRDefault="00746F90" w:rsidP="00F44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DD38E1" w14:textId="77777777" w:rsidR="00746F90" w:rsidRDefault="00746F90" w:rsidP="00F44497">
      <w:pPr>
        <w:spacing w:after="0" w:line="240" w:lineRule="auto"/>
      </w:pPr>
      <w:r>
        <w:separator/>
      </w:r>
    </w:p>
  </w:footnote>
  <w:footnote w:type="continuationSeparator" w:id="0">
    <w:p w14:paraId="23F59625" w14:textId="77777777" w:rsidR="00746F90" w:rsidRDefault="00746F90" w:rsidP="00F444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A8597F" w14:textId="2557765B" w:rsidR="00746F90" w:rsidRPr="00F67C90" w:rsidRDefault="00746F90" w:rsidP="00F44497">
    <w:pPr>
      <w:spacing w:after="0" w:line="240" w:lineRule="auto"/>
      <w:rPr>
        <w:rFonts w:ascii="Estrangelo Edessa" w:hAnsi="Estrangelo Edessa" w:cs="Estrangelo Edessa"/>
        <w:b/>
        <w:sz w:val="28"/>
      </w:rPr>
    </w:pPr>
    <w:r w:rsidRPr="00F67C90">
      <w:rPr>
        <w:rFonts w:ascii="Estrangelo Edessa" w:hAnsi="Estrangelo Edessa" w:cs="Estrangelo Edessa"/>
        <w:b/>
        <w:sz w:val="28"/>
      </w:rPr>
      <w:t xml:space="preserve">List of Participants </w:t>
    </w:r>
  </w:p>
  <w:p w14:paraId="317E1316" w14:textId="77777777" w:rsidR="00746F90" w:rsidRPr="00F67C90" w:rsidRDefault="00746F90" w:rsidP="00F44497">
    <w:pPr>
      <w:spacing w:after="0" w:line="240" w:lineRule="auto"/>
      <w:rPr>
        <w:rFonts w:ascii="Estrangelo Edessa" w:hAnsi="Estrangelo Edessa" w:cs="Estrangelo Edessa"/>
        <w:b/>
        <w:sz w:val="28"/>
      </w:rPr>
    </w:pPr>
    <w:r>
      <w:rPr>
        <w:rFonts w:ascii="Estrangelo Edessa" w:hAnsi="Estrangelo Edessa" w:cs="Estrangelo Edessa"/>
        <w:b/>
        <w:sz w:val="28"/>
      </w:rPr>
      <w:t>36</w:t>
    </w:r>
    <w:r w:rsidRPr="00F67C90">
      <w:rPr>
        <w:rFonts w:ascii="Estrangelo Edessa" w:hAnsi="Estrangelo Edessa" w:cs="Estrangelo Edessa"/>
        <w:b/>
        <w:sz w:val="28"/>
        <w:vertAlign w:val="superscript"/>
      </w:rPr>
      <w:t>th</w:t>
    </w:r>
    <w:r w:rsidRPr="00F67C90">
      <w:rPr>
        <w:rFonts w:ascii="Estrangelo Edessa" w:hAnsi="Estrangelo Edessa" w:cs="Estrangelo Edessa"/>
        <w:b/>
        <w:sz w:val="28"/>
      </w:rPr>
      <w:t xml:space="preserve"> Annual Mathematics and Engineering Fair </w:t>
    </w:r>
  </w:p>
  <w:p w14:paraId="4CAF0470" w14:textId="77777777" w:rsidR="00746F90" w:rsidRDefault="00746F90" w:rsidP="00F44497">
    <w:pPr>
      <w:spacing w:after="0" w:line="240" w:lineRule="auto"/>
      <w:rPr>
        <w:rFonts w:ascii="Estrangelo Edessa" w:hAnsi="Estrangelo Edessa" w:cs="Estrangelo Edessa"/>
        <w:sz w:val="24"/>
      </w:rPr>
    </w:pPr>
  </w:p>
  <w:p w14:paraId="714A2788" w14:textId="3503DEF6" w:rsidR="00746F90" w:rsidRPr="00234B79" w:rsidRDefault="00746F90" w:rsidP="00F44497">
    <w:pPr>
      <w:spacing w:after="0" w:line="240" w:lineRule="auto"/>
      <w:rPr>
        <w:rFonts w:ascii="Estrangelo Edessa" w:hAnsi="Estrangelo Edessa" w:cs="Estrangelo Edessa"/>
      </w:rPr>
    </w:pPr>
    <w:r w:rsidRPr="00234B79">
      <w:rPr>
        <w:rFonts w:ascii="Estrangelo Edessa" w:hAnsi="Estrangelo Edessa" w:cs="Estrangelo Edessa"/>
      </w:rPr>
      <w:t xml:space="preserve">This list represents registration for schools as of </w:t>
    </w:r>
    <w:r w:rsidR="00ED6486">
      <w:rPr>
        <w:rFonts w:ascii="Estrangelo Edessa" w:hAnsi="Estrangelo Edessa" w:cs="Estrangelo Edessa"/>
      </w:rPr>
      <w:t>04/07/2016 at 7:55 a.m</w:t>
    </w:r>
    <w:r w:rsidR="00A45EC5">
      <w:rPr>
        <w:rFonts w:ascii="Estrangelo Edessa" w:hAnsi="Estrangelo Edessa" w:cs="Estrangelo Edessa"/>
      </w:rPr>
      <w:t>.</w:t>
    </w:r>
  </w:p>
  <w:p w14:paraId="2C6AC622" w14:textId="03DF3741" w:rsidR="00746F90" w:rsidRDefault="00746F90">
    <w:pPr>
      <w:pStyle w:val="Header"/>
    </w:pPr>
  </w:p>
  <w:p w14:paraId="6FC3246A" w14:textId="77777777" w:rsidR="00746F90" w:rsidRDefault="00746F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6C4F94"/>
    <w:multiLevelType w:val="hybridMultilevel"/>
    <w:tmpl w:val="53A8AB9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F160061"/>
    <w:multiLevelType w:val="hybridMultilevel"/>
    <w:tmpl w:val="550E6CB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7D559E"/>
    <w:multiLevelType w:val="hybridMultilevel"/>
    <w:tmpl w:val="9C2A7C2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9973464"/>
    <w:multiLevelType w:val="hybridMultilevel"/>
    <w:tmpl w:val="5336A61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6FD4FEC"/>
    <w:multiLevelType w:val="hybridMultilevel"/>
    <w:tmpl w:val="CE947B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A4538F4"/>
    <w:multiLevelType w:val="hybridMultilevel"/>
    <w:tmpl w:val="EE5CD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C56321"/>
    <w:multiLevelType w:val="hybridMultilevel"/>
    <w:tmpl w:val="667E697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6F40ED6"/>
    <w:multiLevelType w:val="hybridMultilevel"/>
    <w:tmpl w:val="999674E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F12577C"/>
    <w:multiLevelType w:val="hybridMultilevel"/>
    <w:tmpl w:val="EE7CB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0E6055"/>
    <w:multiLevelType w:val="hybridMultilevel"/>
    <w:tmpl w:val="D50E2EA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10"/>
  </w:num>
  <w:num w:numId="5">
    <w:abstractNumId w:val="1"/>
  </w:num>
  <w:num w:numId="6">
    <w:abstractNumId w:val="2"/>
  </w:num>
  <w:num w:numId="7">
    <w:abstractNumId w:val="4"/>
  </w:num>
  <w:num w:numId="8">
    <w:abstractNumId w:val="5"/>
  </w:num>
  <w:num w:numId="9">
    <w:abstractNumId w:val="9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8BD"/>
    <w:rsid w:val="000305D1"/>
    <w:rsid w:val="00050D82"/>
    <w:rsid w:val="00067756"/>
    <w:rsid w:val="0008090E"/>
    <w:rsid w:val="000846A2"/>
    <w:rsid w:val="0009338F"/>
    <w:rsid w:val="000A5A0B"/>
    <w:rsid w:val="000B2316"/>
    <w:rsid w:val="000B33EF"/>
    <w:rsid w:val="000D5DFF"/>
    <w:rsid w:val="00126226"/>
    <w:rsid w:val="00127C6C"/>
    <w:rsid w:val="001364D8"/>
    <w:rsid w:val="00197ABB"/>
    <w:rsid w:val="001A1935"/>
    <w:rsid w:val="001E1576"/>
    <w:rsid w:val="001F4555"/>
    <w:rsid w:val="0020506B"/>
    <w:rsid w:val="00211D51"/>
    <w:rsid w:val="00234B79"/>
    <w:rsid w:val="00257834"/>
    <w:rsid w:val="00262BD5"/>
    <w:rsid w:val="00275656"/>
    <w:rsid w:val="00285F51"/>
    <w:rsid w:val="00286E30"/>
    <w:rsid w:val="002B60E7"/>
    <w:rsid w:val="002D6491"/>
    <w:rsid w:val="002E12A3"/>
    <w:rsid w:val="002E2F09"/>
    <w:rsid w:val="002F1D11"/>
    <w:rsid w:val="002F5705"/>
    <w:rsid w:val="00303C36"/>
    <w:rsid w:val="003168BD"/>
    <w:rsid w:val="00342620"/>
    <w:rsid w:val="0035463E"/>
    <w:rsid w:val="003747D9"/>
    <w:rsid w:val="004012CB"/>
    <w:rsid w:val="00425D98"/>
    <w:rsid w:val="00425E69"/>
    <w:rsid w:val="004460E1"/>
    <w:rsid w:val="0045105D"/>
    <w:rsid w:val="00465138"/>
    <w:rsid w:val="00467D77"/>
    <w:rsid w:val="004962DC"/>
    <w:rsid w:val="004B6D80"/>
    <w:rsid w:val="004C7237"/>
    <w:rsid w:val="005019EC"/>
    <w:rsid w:val="005173DB"/>
    <w:rsid w:val="00590AC0"/>
    <w:rsid w:val="005C0CAB"/>
    <w:rsid w:val="005C6865"/>
    <w:rsid w:val="005F0572"/>
    <w:rsid w:val="00627F73"/>
    <w:rsid w:val="006538BB"/>
    <w:rsid w:val="00664B5A"/>
    <w:rsid w:val="0067011F"/>
    <w:rsid w:val="00697EC3"/>
    <w:rsid w:val="006E2C58"/>
    <w:rsid w:val="006E5372"/>
    <w:rsid w:val="00710359"/>
    <w:rsid w:val="00712707"/>
    <w:rsid w:val="00730CB0"/>
    <w:rsid w:val="0074383E"/>
    <w:rsid w:val="00746F90"/>
    <w:rsid w:val="00753032"/>
    <w:rsid w:val="00757623"/>
    <w:rsid w:val="0077179E"/>
    <w:rsid w:val="0077347E"/>
    <w:rsid w:val="00790C72"/>
    <w:rsid w:val="00797137"/>
    <w:rsid w:val="007B1F3C"/>
    <w:rsid w:val="007B4F4A"/>
    <w:rsid w:val="00820FE0"/>
    <w:rsid w:val="00830101"/>
    <w:rsid w:val="0083238E"/>
    <w:rsid w:val="00833DE8"/>
    <w:rsid w:val="00847D51"/>
    <w:rsid w:val="00850E48"/>
    <w:rsid w:val="00857590"/>
    <w:rsid w:val="00876625"/>
    <w:rsid w:val="00891DBE"/>
    <w:rsid w:val="008C0A53"/>
    <w:rsid w:val="008C1A19"/>
    <w:rsid w:val="008C4745"/>
    <w:rsid w:val="00911B02"/>
    <w:rsid w:val="00921920"/>
    <w:rsid w:val="00925C37"/>
    <w:rsid w:val="00942FA8"/>
    <w:rsid w:val="00966875"/>
    <w:rsid w:val="0099747E"/>
    <w:rsid w:val="009A1BA7"/>
    <w:rsid w:val="009B4F5C"/>
    <w:rsid w:val="009C3753"/>
    <w:rsid w:val="009C446C"/>
    <w:rsid w:val="00A02657"/>
    <w:rsid w:val="00A17B13"/>
    <w:rsid w:val="00A2133A"/>
    <w:rsid w:val="00A249C9"/>
    <w:rsid w:val="00A45EC5"/>
    <w:rsid w:val="00A6628E"/>
    <w:rsid w:val="00A93B6D"/>
    <w:rsid w:val="00AD1DD8"/>
    <w:rsid w:val="00AF3473"/>
    <w:rsid w:val="00AF6CE1"/>
    <w:rsid w:val="00B470AF"/>
    <w:rsid w:val="00B82557"/>
    <w:rsid w:val="00B97027"/>
    <w:rsid w:val="00B97A96"/>
    <w:rsid w:val="00BB2B4B"/>
    <w:rsid w:val="00BC783D"/>
    <w:rsid w:val="00BF7E15"/>
    <w:rsid w:val="00C07C6F"/>
    <w:rsid w:val="00C30DC7"/>
    <w:rsid w:val="00C35BC0"/>
    <w:rsid w:val="00C36F3B"/>
    <w:rsid w:val="00C66EEB"/>
    <w:rsid w:val="00CD574B"/>
    <w:rsid w:val="00CE5B97"/>
    <w:rsid w:val="00CF1B58"/>
    <w:rsid w:val="00D1410E"/>
    <w:rsid w:val="00D161E8"/>
    <w:rsid w:val="00D25F2A"/>
    <w:rsid w:val="00D2761E"/>
    <w:rsid w:val="00D85110"/>
    <w:rsid w:val="00D90934"/>
    <w:rsid w:val="00D92E2C"/>
    <w:rsid w:val="00D974C0"/>
    <w:rsid w:val="00DB1FE3"/>
    <w:rsid w:val="00DB42FF"/>
    <w:rsid w:val="00DF450E"/>
    <w:rsid w:val="00E2551C"/>
    <w:rsid w:val="00E2565F"/>
    <w:rsid w:val="00E3260B"/>
    <w:rsid w:val="00E56BDC"/>
    <w:rsid w:val="00E67A62"/>
    <w:rsid w:val="00E91ED5"/>
    <w:rsid w:val="00E923A5"/>
    <w:rsid w:val="00E95AA8"/>
    <w:rsid w:val="00EA287E"/>
    <w:rsid w:val="00EA3145"/>
    <w:rsid w:val="00ED6486"/>
    <w:rsid w:val="00EF1BA3"/>
    <w:rsid w:val="00EF327D"/>
    <w:rsid w:val="00F11B77"/>
    <w:rsid w:val="00F44497"/>
    <w:rsid w:val="00F67C90"/>
    <w:rsid w:val="00F70A76"/>
    <w:rsid w:val="00F85B74"/>
    <w:rsid w:val="00F94EC9"/>
    <w:rsid w:val="00FC5460"/>
    <w:rsid w:val="00FC74F9"/>
    <w:rsid w:val="00FD047D"/>
    <w:rsid w:val="00FE7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55044B"/>
  <w15:docId w15:val="{6575A888-CA58-433A-85A0-E18D6CFED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45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68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1DBE"/>
    <w:pPr>
      <w:ind w:left="720"/>
      <w:contextualSpacing/>
    </w:pPr>
  </w:style>
  <w:style w:type="character" w:customStyle="1" w:styleId="st">
    <w:name w:val="st"/>
    <w:basedOn w:val="DefaultParagraphFont"/>
    <w:rsid w:val="005F0572"/>
  </w:style>
  <w:style w:type="paragraph" w:styleId="Header">
    <w:name w:val="header"/>
    <w:basedOn w:val="Normal"/>
    <w:link w:val="HeaderChar"/>
    <w:uiPriority w:val="99"/>
    <w:unhideWhenUsed/>
    <w:rsid w:val="00F444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497"/>
  </w:style>
  <w:style w:type="paragraph" w:styleId="Footer">
    <w:name w:val="footer"/>
    <w:basedOn w:val="Normal"/>
    <w:link w:val="FooterChar"/>
    <w:uiPriority w:val="99"/>
    <w:unhideWhenUsed/>
    <w:rsid w:val="00F444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497"/>
  </w:style>
  <w:style w:type="paragraph" w:styleId="BalloonText">
    <w:name w:val="Balloon Text"/>
    <w:basedOn w:val="Normal"/>
    <w:link w:val="BalloonTextChar"/>
    <w:uiPriority w:val="99"/>
    <w:semiHidden/>
    <w:unhideWhenUsed/>
    <w:rsid w:val="009974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4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43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50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21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208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741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906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185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686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52570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88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2733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5975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29264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8788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1614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0637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61796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7626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6801770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44291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0746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65373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755309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7759535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38319042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8040382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3158728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85754194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95147718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48465720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5954055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75612691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25378051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06240465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38780332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8660780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37913677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47436973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8509919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73245951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52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7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6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2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FA12168C</Template>
  <TotalTime>8111</TotalTime>
  <Pages>12</Pages>
  <Words>785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Jackson State University</Company>
  <LinksUpToDate>false</LinksUpToDate>
  <CharactersWithSpaces>5253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J00544183</dc:creator>
  <cp:lastModifiedBy>Lecretia A Buckley</cp:lastModifiedBy>
  <cp:revision>49</cp:revision>
  <cp:lastPrinted>2016-03-24T21:45:00Z</cp:lastPrinted>
  <dcterms:created xsi:type="dcterms:W3CDTF">2016-03-24T15:40:00Z</dcterms:created>
  <dcterms:modified xsi:type="dcterms:W3CDTF">2016-04-07T12:58:00Z</dcterms:modified>
</cp:coreProperties>
</file>